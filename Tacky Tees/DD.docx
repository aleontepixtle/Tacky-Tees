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AF5529" w14:paraId="62C3033C" w14:textId="77777777" w:rsidTr="00AF5529">
        <w:trPr>
          <w:trHeight w:val="432"/>
          <w:tblHeader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1D9B0C6B" w14:textId="177C5DE9" w:rsidR="00AF5529" w:rsidRDefault="00AF5529" w:rsidP="00AF5529">
            <w:r>
              <w:t>Program:</w:t>
            </w:r>
            <w:r w:rsidR="00C168D9">
              <w:t xml:space="preserve"> </w:t>
            </w:r>
            <w:proofErr w:type="spellStart"/>
            <w:r w:rsidR="005673A9">
              <w:t>TackyTees</w:t>
            </w:r>
            <w:proofErr w:type="spellEnd"/>
          </w:p>
        </w:tc>
        <w:tc>
          <w:tcPr>
            <w:tcW w:w="4673" w:type="dxa"/>
            <w:shd w:val="clear" w:color="auto" w:fill="auto"/>
            <w:vAlign w:val="center"/>
          </w:tcPr>
          <w:p w14:paraId="60381679" w14:textId="7ACFABDB" w:rsidR="00AF5529" w:rsidRDefault="00AF5529" w:rsidP="00AF5529">
            <w:r>
              <w:t>Date</w:t>
            </w:r>
            <w:r w:rsidR="00785FC8">
              <w:t xml:space="preserve">: </w:t>
            </w:r>
            <w:r w:rsidR="005673A9">
              <w:t>07/20/2022</w:t>
            </w:r>
          </w:p>
        </w:tc>
      </w:tr>
      <w:tr w:rsidR="005B7EF3" w14:paraId="36B032AF" w14:textId="77777777" w:rsidTr="005B7EF3">
        <w:trPr>
          <w:tblHeader/>
        </w:trPr>
        <w:tc>
          <w:tcPr>
            <w:tcW w:w="2338" w:type="dxa"/>
            <w:shd w:val="clear" w:color="auto" w:fill="D9D9D9" w:themeFill="background1" w:themeFillShade="D9"/>
          </w:tcPr>
          <w:p w14:paraId="6E60087C" w14:textId="77777777" w:rsidR="005B7EF3" w:rsidRDefault="005B7EF3" w:rsidP="005621B6">
            <w:r>
              <w:t>Control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14:paraId="75326844" w14:textId="77777777" w:rsidR="005B7EF3" w:rsidRDefault="005B7EF3">
            <w:r>
              <w:t>Type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29D6F636" w14:textId="77777777" w:rsidR="005B7EF3" w:rsidRDefault="005B7EF3">
            <w:r>
              <w:t>Properties</w:t>
            </w:r>
          </w:p>
        </w:tc>
      </w:tr>
      <w:tr w:rsidR="005B7EF3" w14:paraId="661A3285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0953ED7" w14:textId="07028286" w:rsidR="005B7EF3" w:rsidRDefault="005673A9" w:rsidP="005B7EF3">
            <w:r>
              <w:t>Form1</w:t>
            </w:r>
          </w:p>
        </w:tc>
        <w:tc>
          <w:tcPr>
            <w:tcW w:w="2339" w:type="dxa"/>
          </w:tcPr>
          <w:p w14:paraId="18987ABA" w14:textId="6E0E6B5F" w:rsidR="005B7EF3" w:rsidRDefault="005673A9">
            <w:r>
              <w:t>Form</w:t>
            </w:r>
          </w:p>
        </w:tc>
        <w:tc>
          <w:tcPr>
            <w:tcW w:w="4673" w:type="dxa"/>
          </w:tcPr>
          <w:p w14:paraId="3B0FBD92" w14:textId="77777777" w:rsidR="005B7EF3" w:rsidRDefault="005673A9" w:rsidP="005621B6">
            <w:r>
              <w:t>Size: 1020, 658</w:t>
            </w:r>
          </w:p>
          <w:p w14:paraId="726296CD" w14:textId="77777777" w:rsidR="005673A9" w:rsidRDefault="005673A9" w:rsidP="005621B6">
            <w:proofErr w:type="spellStart"/>
            <w:r>
              <w:t>AutoSize</w:t>
            </w:r>
            <w:proofErr w:type="spellEnd"/>
            <w:r>
              <w:t>: True</w:t>
            </w:r>
          </w:p>
          <w:p w14:paraId="2DF3DE55" w14:textId="77777777" w:rsidR="005673A9" w:rsidRDefault="005673A9" w:rsidP="005621B6">
            <w:r>
              <w:t>Padding: 0,0,0,13</w:t>
            </w:r>
          </w:p>
          <w:p w14:paraId="07AD08A8" w14:textId="77777777" w:rsidR="005673A9" w:rsidRDefault="005673A9" w:rsidP="005621B6">
            <w:r>
              <w:t>Text: Tacky Tees POS</w:t>
            </w:r>
          </w:p>
          <w:p w14:paraId="2CA8E306" w14:textId="051662C6" w:rsidR="005673A9" w:rsidRDefault="005673A9" w:rsidP="005621B6">
            <w:proofErr w:type="spellStart"/>
            <w:r>
              <w:t>BackColor</w:t>
            </w:r>
            <w:proofErr w:type="spellEnd"/>
            <w:r>
              <w:t>: White</w:t>
            </w:r>
          </w:p>
        </w:tc>
      </w:tr>
      <w:tr w:rsidR="005B7EF3" w14:paraId="554BC2A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16111440" w14:textId="23B79F09" w:rsidR="005B7EF3" w:rsidRDefault="00EA1DB5" w:rsidP="005B7EF3">
            <w:proofErr w:type="spellStart"/>
            <w:r w:rsidRPr="00EA1DB5">
              <w:t>sizeGroupBox</w:t>
            </w:r>
            <w:proofErr w:type="spellEnd"/>
          </w:p>
        </w:tc>
        <w:tc>
          <w:tcPr>
            <w:tcW w:w="2339" w:type="dxa"/>
          </w:tcPr>
          <w:p w14:paraId="28429F5D" w14:textId="6E886F95" w:rsidR="005B7EF3" w:rsidRDefault="00EA1DB5" w:rsidP="00A9384F">
            <w:r>
              <w:t>Group Box</w:t>
            </w:r>
          </w:p>
        </w:tc>
        <w:tc>
          <w:tcPr>
            <w:tcW w:w="4673" w:type="dxa"/>
          </w:tcPr>
          <w:p w14:paraId="7C2363A7" w14:textId="77777777" w:rsidR="005B7EF3" w:rsidRDefault="00EA1DB5" w:rsidP="00A9384F">
            <w:proofErr w:type="spellStart"/>
            <w:r>
              <w:t>BackColor</w:t>
            </w:r>
            <w:proofErr w:type="spellEnd"/>
            <w:r>
              <w:t>: White</w:t>
            </w:r>
          </w:p>
          <w:p w14:paraId="5875766A" w14:textId="77777777" w:rsidR="00EA1DB5" w:rsidRDefault="00EA1DB5" w:rsidP="00A9384F">
            <w:r>
              <w:t>Font: Calibri 12pt</w:t>
            </w:r>
          </w:p>
          <w:p w14:paraId="381CC301" w14:textId="77777777" w:rsidR="00EA1DB5" w:rsidRDefault="00EA1DB5" w:rsidP="00A9384F">
            <w:r>
              <w:t>Location: 12,12</w:t>
            </w:r>
          </w:p>
          <w:p w14:paraId="5726DDFE" w14:textId="77777777" w:rsidR="00EA1DB5" w:rsidRDefault="00EA1DB5" w:rsidP="00A9384F">
            <w:r>
              <w:t>Size: 225, 173</w:t>
            </w:r>
          </w:p>
          <w:p w14:paraId="6985FA9D" w14:textId="77777777" w:rsidR="00EA1DB5" w:rsidRDefault="00EA1DB5" w:rsidP="00A9384F">
            <w:r>
              <w:t xml:space="preserve">Text: </w:t>
            </w:r>
            <w:r w:rsidRPr="00EA1DB5">
              <w:t>Size Selection</w:t>
            </w:r>
          </w:p>
          <w:p w14:paraId="1EE86A89" w14:textId="53EC4455" w:rsidR="0058483E" w:rsidRDefault="0058483E" w:rsidP="00A9384F">
            <w:r>
              <w:t xml:space="preserve">Padding: </w:t>
            </w:r>
            <w:r w:rsidRPr="0058483E">
              <w:t>3, 3, 3, 3</w:t>
            </w:r>
          </w:p>
        </w:tc>
      </w:tr>
      <w:tr w:rsidR="00EA1DB5" w14:paraId="48EABAB3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676E23F" w14:textId="77685D4B" w:rsidR="00EA1DB5" w:rsidRDefault="00EA1DB5" w:rsidP="00EA1DB5">
            <w:proofErr w:type="spellStart"/>
            <w:r w:rsidRPr="00EA1DB5">
              <w:t>sizePanel</w:t>
            </w:r>
            <w:proofErr w:type="spellEnd"/>
          </w:p>
        </w:tc>
        <w:tc>
          <w:tcPr>
            <w:tcW w:w="2339" w:type="dxa"/>
          </w:tcPr>
          <w:p w14:paraId="29D26E78" w14:textId="46EE4CF3" w:rsidR="00EA1DB5" w:rsidRDefault="00EA1DB5" w:rsidP="00EA1DB5">
            <w:r>
              <w:t>Panel</w:t>
            </w:r>
          </w:p>
        </w:tc>
        <w:tc>
          <w:tcPr>
            <w:tcW w:w="4673" w:type="dxa"/>
          </w:tcPr>
          <w:p w14:paraId="27C15A28" w14:textId="77777777" w:rsidR="00EA1DB5" w:rsidRDefault="00EA1DB5" w:rsidP="00EA1DB5">
            <w:proofErr w:type="spellStart"/>
            <w:r>
              <w:t>BackColor</w:t>
            </w:r>
            <w:proofErr w:type="spellEnd"/>
            <w:r>
              <w:t>: White</w:t>
            </w:r>
          </w:p>
          <w:p w14:paraId="59C053F0" w14:textId="77777777" w:rsidR="00EA1DB5" w:rsidRDefault="00EA1DB5" w:rsidP="00EA1DB5">
            <w:r>
              <w:t xml:space="preserve">Location: 18,35 inside </w:t>
            </w:r>
            <w:proofErr w:type="spellStart"/>
            <w:r>
              <w:t>sizeGroupBox</w:t>
            </w:r>
            <w:proofErr w:type="spellEnd"/>
          </w:p>
          <w:p w14:paraId="22046DCE" w14:textId="77777777" w:rsidR="00EA1DB5" w:rsidRDefault="00EA1DB5" w:rsidP="00EA1DB5">
            <w:r>
              <w:t>Padding: 5, 0, 0, 0</w:t>
            </w:r>
          </w:p>
          <w:p w14:paraId="18D01833" w14:textId="77777777" w:rsidR="00A623EF" w:rsidRDefault="00A623EF" w:rsidP="00A623EF">
            <w:r>
              <w:t>Size: 171, 124</w:t>
            </w:r>
          </w:p>
          <w:p w14:paraId="08E4B46F" w14:textId="4A7EB073" w:rsidR="0058483E" w:rsidRDefault="0058483E" w:rsidP="00A623EF">
            <w:proofErr w:type="spellStart"/>
            <w:r>
              <w:t>BorderStyle</w:t>
            </w:r>
            <w:proofErr w:type="spellEnd"/>
            <w:r>
              <w:t xml:space="preserve">: </w:t>
            </w:r>
            <w:r w:rsidRPr="0058483E">
              <w:t>Fixed3D</w:t>
            </w:r>
          </w:p>
        </w:tc>
      </w:tr>
      <w:tr w:rsidR="00EA1DB5" w14:paraId="4064725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70093D97" w14:textId="0B3A08EC" w:rsidR="00EA1DB5" w:rsidRDefault="00A623EF" w:rsidP="00EA1DB5">
            <w:proofErr w:type="spellStart"/>
            <w:r w:rsidRPr="00A623EF">
              <w:t>smRadButton</w:t>
            </w:r>
            <w:proofErr w:type="spellEnd"/>
          </w:p>
        </w:tc>
        <w:tc>
          <w:tcPr>
            <w:tcW w:w="2339" w:type="dxa"/>
          </w:tcPr>
          <w:p w14:paraId="2D8CBE85" w14:textId="1AABC6CB" w:rsidR="00EA1DB5" w:rsidRDefault="00A623EF" w:rsidP="00EA1DB5">
            <w:r>
              <w:t>Radio</w:t>
            </w:r>
            <w:r w:rsidR="0058483E">
              <w:t xml:space="preserve"> </w:t>
            </w:r>
            <w:r>
              <w:t>Button</w:t>
            </w:r>
          </w:p>
        </w:tc>
        <w:tc>
          <w:tcPr>
            <w:tcW w:w="4673" w:type="dxa"/>
          </w:tcPr>
          <w:p w14:paraId="79D428AB" w14:textId="77777777" w:rsidR="00EA1DB5" w:rsidRDefault="00A623EF" w:rsidP="00EA1DB5">
            <w:r>
              <w:t>Text: Small ($4)</w:t>
            </w:r>
          </w:p>
          <w:p w14:paraId="62623407" w14:textId="77777777" w:rsidR="00A623EF" w:rsidRDefault="00A623EF" w:rsidP="00A623EF">
            <w:r>
              <w:t xml:space="preserve">Location: 8,3 inside </w:t>
            </w:r>
            <w:proofErr w:type="spellStart"/>
            <w:r>
              <w:t>sizePanel</w:t>
            </w:r>
            <w:proofErr w:type="spellEnd"/>
          </w:p>
          <w:p w14:paraId="0B75C71E" w14:textId="2A28BD73" w:rsidR="00A623EF" w:rsidRDefault="00A623EF" w:rsidP="00A623EF">
            <w:r>
              <w:t>Font: Calibri 12pt</w:t>
            </w:r>
          </w:p>
        </w:tc>
      </w:tr>
      <w:tr w:rsidR="00A623EF" w14:paraId="2B8E8EBA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277B2F3" w14:textId="237DB61F" w:rsidR="00A623EF" w:rsidRPr="00A623EF" w:rsidRDefault="00A623EF" w:rsidP="00A623EF">
            <w:proofErr w:type="spellStart"/>
            <w:r w:rsidRPr="00A623EF">
              <w:t>medRadButton</w:t>
            </w:r>
            <w:proofErr w:type="spellEnd"/>
          </w:p>
        </w:tc>
        <w:tc>
          <w:tcPr>
            <w:tcW w:w="2339" w:type="dxa"/>
          </w:tcPr>
          <w:p w14:paraId="25190D70" w14:textId="4AF60B93" w:rsidR="00A623EF" w:rsidRDefault="00DE1C43" w:rsidP="00A623EF">
            <w:r>
              <w:t>Radio</w:t>
            </w:r>
            <w:r w:rsidR="0058483E">
              <w:t xml:space="preserve"> </w:t>
            </w:r>
            <w:r>
              <w:t>Button</w:t>
            </w:r>
          </w:p>
        </w:tc>
        <w:tc>
          <w:tcPr>
            <w:tcW w:w="4673" w:type="dxa"/>
          </w:tcPr>
          <w:p w14:paraId="2B18BCAA" w14:textId="026D2857" w:rsidR="00A623EF" w:rsidRDefault="00A623EF" w:rsidP="00A623EF">
            <w:r>
              <w:t xml:space="preserve">Text: </w:t>
            </w:r>
            <w:r>
              <w:t>Medium</w:t>
            </w:r>
            <w:r>
              <w:t xml:space="preserve"> ($</w:t>
            </w:r>
            <w:r>
              <w:t>5</w:t>
            </w:r>
            <w:r>
              <w:t>)</w:t>
            </w:r>
          </w:p>
          <w:p w14:paraId="6F0A8153" w14:textId="30B14D79" w:rsidR="00A623EF" w:rsidRDefault="00A623EF" w:rsidP="00A623EF">
            <w:r>
              <w:t>Location: 8,3</w:t>
            </w:r>
            <w:r>
              <w:t>2</w:t>
            </w:r>
            <w:r>
              <w:t xml:space="preserve"> inside </w:t>
            </w:r>
            <w:proofErr w:type="spellStart"/>
            <w:r>
              <w:t>sizePanel</w:t>
            </w:r>
            <w:proofErr w:type="spellEnd"/>
          </w:p>
          <w:p w14:paraId="7DC85D9A" w14:textId="77777777" w:rsidR="00A623EF" w:rsidRDefault="00A623EF" w:rsidP="00A623EF">
            <w:r>
              <w:t>Font: Calibri 12pt</w:t>
            </w:r>
          </w:p>
          <w:p w14:paraId="02E01454" w14:textId="77777777" w:rsidR="00A623EF" w:rsidRDefault="00A623EF" w:rsidP="00A623EF">
            <w:r>
              <w:t>Checked: True</w:t>
            </w:r>
          </w:p>
          <w:p w14:paraId="4D255083" w14:textId="47D23887" w:rsidR="00664634" w:rsidRDefault="00664634" w:rsidP="00A623EF">
            <w:proofErr w:type="spellStart"/>
            <w:r>
              <w:t>BackColor</w:t>
            </w:r>
            <w:proofErr w:type="spellEnd"/>
            <w:r>
              <w:t>: White</w:t>
            </w:r>
          </w:p>
        </w:tc>
      </w:tr>
      <w:tr w:rsidR="00664634" w14:paraId="441D66B3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332DF9E" w14:textId="21AEDD56" w:rsidR="00664634" w:rsidRPr="00A623EF" w:rsidRDefault="00664634" w:rsidP="00664634">
            <w:proofErr w:type="spellStart"/>
            <w:r>
              <w:t>lgRadButton</w:t>
            </w:r>
            <w:proofErr w:type="spellEnd"/>
          </w:p>
        </w:tc>
        <w:tc>
          <w:tcPr>
            <w:tcW w:w="2339" w:type="dxa"/>
          </w:tcPr>
          <w:p w14:paraId="61B99A0C" w14:textId="5C26D839" w:rsidR="00664634" w:rsidRDefault="00664634" w:rsidP="00664634">
            <w:r>
              <w:t>Radio</w:t>
            </w:r>
            <w:r w:rsidR="0058483E">
              <w:t xml:space="preserve"> </w:t>
            </w:r>
            <w:r>
              <w:t>Button</w:t>
            </w:r>
          </w:p>
        </w:tc>
        <w:tc>
          <w:tcPr>
            <w:tcW w:w="4673" w:type="dxa"/>
          </w:tcPr>
          <w:p w14:paraId="76D54701" w14:textId="6EE7EA8A" w:rsidR="00664634" w:rsidRDefault="00664634" w:rsidP="00664634">
            <w:r>
              <w:t xml:space="preserve">Text: </w:t>
            </w:r>
            <w:r>
              <w:t>Large</w:t>
            </w:r>
            <w:r>
              <w:t xml:space="preserve"> ($</w:t>
            </w:r>
            <w:r>
              <w:t>6</w:t>
            </w:r>
            <w:r>
              <w:t>)</w:t>
            </w:r>
          </w:p>
          <w:p w14:paraId="6F11ED11" w14:textId="1F8272DB" w:rsidR="00664634" w:rsidRDefault="00664634" w:rsidP="00664634">
            <w:r>
              <w:t>Location: 8,</w:t>
            </w:r>
            <w:r>
              <w:t>61</w:t>
            </w:r>
            <w:r>
              <w:t xml:space="preserve"> inside </w:t>
            </w:r>
            <w:proofErr w:type="spellStart"/>
            <w:r>
              <w:t>sizePanel</w:t>
            </w:r>
            <w:proofErr w:type="spellEnd"/>
          </w:p>
          <w:p w14:paraId="1DC0A12F" w14:textId="77777777" w:rsidR="00664634" w:rsidRDefault="00664634" w:rsidP="00664634">
            <w:r>
              <w:t>Font: Calibri 12pt</w:t>
            </w:r>
          </w:p>
          <w:p w14:paraId="28579C8C" w14:textId="7CAC1D08" w:rsidR="00664634" w:rsidRDefault="00664634" w:rsidP="00664634">
            <w:proofErr w:type="spellStart"/>
            <w:r>
              <w:t>BackColor</w:t>
            </w:r>
            <w:proofErr w:type="spellEnd"/>
            <w:r>
              <w:t>: White</w:t>
            </w:r>
          </w:p>
        </w:tc>
      </w:tr>
      <w:tr w:rsidR="0058483E" w14:paraId="34BDA4B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2066248" w14:textId="19176D6D" w:rsidR="0058483E" w:rsidRDefault="0058483E" w:rsidP="00664634">
            <w:proofErr w:type="spellStart"/>
            <w:r w:rsidRPr="0058483E">
              <w:t>xlRadButton</w:t>
            </w:r>
            <w:proofErr w:type="spellEnd"/>
          </w:p>
        </w:tc>
        <w:tc>
          <w:tcPr>
            <w:tcW w:w="2339" w:type="dxa"/>
          </w:tcPr>
          <w:p w14:paraId="39F52592" w14:textId="5941EA08" w:rsidR="0058483E" w:rsidRDefault="0058483E" w:rsidP="00664634">
            <w:r>
              <w:t>Radio Button</w:t>
            </w:r>
          </w:p>
        </w:tc>
        <w:tc>
          <w:tcPr>
            <w:tcW w:w="4673" w:type="dxa"/>
          </w:tcPr>
          <w:p w14:paraId="3AAB7103" w14:textId="65FA7295" w:rsidR="0058483E" w:rsidRDefault="0058483E" w:rsidP="0058483E">
            <w:r>
              <w:t xml:space="preserve">Text: </w:t>
            </w:r>
            <w:r>
              <w:t xml:space="preserve">Extra </w:t>
            </w:r>
            <w:r>
              <w:t>Large ($</w:t>
            </w:r>
            <w:r>
              <w:t>7</w:t>
            </w:r>
            <w:r>
              <w:t>)</w:t>
            </w:r>
          </w:p>
          <w:p w14:paraId="5E1B580E" w14:textId="42885AA1" w:rsidR="0058483E" w:rsidRDefault="0058483E" w:rsidP="0058483E">
            <w:r>
              <w:t>Location: 8,</w:t>
            </w:r>
            <w:r>
              <w:t>90</w:t>
            </w:r>
            <w:r>
              <w:t xml:space="preserve"> inside </w:t>
            </w:r>
            <w:proofErr w:type="spellStart"/>
            <w:r>
              <w:t>sizePanel</w:t>
            </w:r>
            <w:proofErr w:type="spellEnd"/>
          </w:p>
          <w:p w14:paraId="5A0DF45D" w14:textId="77777777" w:rsidR="0058483E" w:rsidRDefault="0058483E" w:rsidP="0058483E">
            <w:r>
              <w:t>Font: Calibri 12pt</w:t>
            </w:r>
          </w:p>
          <w:p w14:paraId="0CAF1B79" w14:textId="64648779" w:rsidR="0058483E" w:rsidRDefault="0058483E" w:rsidP="0058483E">
            <w:proofErr w:type="spellStart"/>
            <w:r>
              <w:t>BackColor</w:t>
            </w:r>
            <w:proofErr w:type="spellEnd"/>
            <w:r>
              <w:t>: White</w:t>
            </w:r>
          </w:p>
        </w:tc>
      </w:tr>
      <w:tr w:rsidR="0058483E" w14:paraId="6CF9629C" w14:textId="77777777" w:rsidTr="0058483E">
        <w:trPr>
          <w:trHeight w:val="432"/>
        </w:trPr>
        <w:tc>
          <w:tcPr>
            <w:tcW w:w="2338" w:type="dxa"/>
            <w:shd w:val="clear" w:color="auto" w:fill="808080" w:themeFill="background1" w:themeFillShade="80"/>
            <w:vAlign w:val="center"/>
          </w:tcPr>
          <w:p w14:paraId="4202F605" w14:textId="77777777" w:rsidR="0058483E" w:rsidRPr="0058483E" w:rsidRDefault="0058483E" w:rsidP="00664634"/>
        </w:tc>
        <w:tc>
          <w:tcPr>
            <w:tcW w:w="2339" w:type="dxa"/>
            <w:shd w:val="clear" w:color="auto" w:fill="808080" w:themeFill="background1" w:themeFillShade="80"/>
          </w:tcPr>
          <w:p w14:paraId="06A4E288" w14:textId="77777777" w:rsidR="0058483E" w:rsidRDefault="0058483E" w:rsidP="00664634"/>
        </w:tc>
        <w:tc>
          <w:tcPr>
            <w:tcW w:w="4673" w:type="dxa"/>
            <w:shd w:val="clear" w:color="auto" w:fill="808080" w:themeFill="background1" w:themeFillShade="80"/>
          </w:tcPr>
          <w:p w14:paraId="7E931E2B" w14:textId="77777777" w:rsidR="0058483E" w:rsidRDefault="0058483E" w:rsidP="0058483E"/>
        </w:tc>
      </w:tr>
      <w:tr w:rsidR="0058483E" w14:paraId="68B5B81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48E0171" w14:textId="1D4C2B25" w:rsidR="0058483E" w:rsidRPr="0058483E" w:rsidRDefault="0058483E" w:rsidP="0058483E">
            <w:proofErr w:type="spellStart"/>
            <w:r w:rsidRPr="0058483E">
              <w:t>colorGroupBox</w:t>
            </w:r>
            <w:proofErr w:type="spellEnd"/>
          </w:p>
        </w:tc>
        <w:tc>
          <w:tcPr>
            <w:tcW w:w="2339" w:type="dxa"/>
          </w:tcPr>
          <w:p w14:paraId="36DA3C5F" w14:textId="298864E9" w:rsidR="0058483E" w:rsidRDefault="0058483E" w:rsidP="0058483E">
            <w:r>
              <w:t>Group Box</w:t>
            </w:r>
          </w:p>
        </w:tc>
        <w:tc>
          <w:tcPr>
            <w:tcW w:w="4673" w:type="dxa"/>
          </w:tcPr>
          <w:p w14:paraId="2D1785A7" w14:textId="77777777" w:rsidR="0058483E" w:rsidRDefault="0058483E" w:rsidP="0058483E">
            <w:proofErr w:type="spellStart"/>
            <w:r>
              <w:t>BackColor</w:t>
            </w:r>
            <w:proofErr w:type="spellEnd"/>
            <w:r>
              <w:t>: White</w:t>
            </w:r>
          </w:p>
          <w:p w14:paraId="7A6F16E7" w14:textId="77777777" w:rsidR="0058483E" w:rsidRDefault="0058483E" w:rsidP="0058483E">
            <w:r>
              <w:t>Font: Calibri 12pt</w:t>
            </w:r>
          </w:p>
          <w:p w14:paraId="14015455" w14:textId="77777777" w:rsidR="0058483E" w:rsidRDefault="0058483E" w:rsidP="0058483E">
            <w:r>
              <w:t xml:space="preserve">Location: </w:t>
            </w:r>
            <w:r w:rsidRPr="0058483E">
              <w:t>12, 204</w:t>
            </w:r>
          </w:p>
          <w:p w14:paraId="1D088ED6" w14:textId="44C5A590" w:rsidR="0058483E" w:rsidRDefault="0058483E" w:rsidP="0058483E">
            <w:r>
              <w:t xml:space="preserve">Size: </w:t>
            </w:r>
            <w:r w:rsidRPr="0058483E">
              <w:t>490, 324</w:t>
            </w:r>
          </w:p>
          <w:p w14:paraId="172D5540" w14:textId="77777777" w:rsidR="0058483E" w:rsidRDefault="0058483E" w:rsidP="0058483E">
            <w:r>
              <w:t xml:space="preserve">Text: </w:t>
            </w:r>
            <w:r w:rsidRPr="0058483E">
              <w:t>Color Selection</w:t>
            </w:r>
          </w:p>
          <w:p w14:paraId="6D4AC6B3" w14:textId="5178A713" w:rsidR="0058483E" w:rsidRDefault="0058483E" w:rsidP="0058483E">
            <w:r>
              <w:t xml:space="preserve">Padding: </w:t>
            </w:r>
            <w:r w:rsidRPr="0058483E">
              <w:t>3, 3, 3, 3</w:t>
            </w:r>
          </w:p>
        </w:tc>
      </w:tr>
      <w:tr w:rsidR="0058483E" w14:paraId="296A9018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3B7CE41C" w14:textId="5425576A" w:rsidR="0058483E" w:rsidRPr="0058483E" w:rsidRDefault="003A5367" w:rsidP="0058483E">
            <w:proofErr w:type="spellStart"/>
            <w:r w:rsidRPr="003A5367">
              <w:t>outerColorPanel</w:t>
            </w:r>
            <w:proofErr w:type="spellEnd"/>
          </w:p>
        </w:tc>
        <w:tc>
          <w:tcPr>
            <w:tcW w:w="2339" w:type="dxa"/>
          </w:tcPr>
          <w:p w14:paraId="4147E854" w14:textId="0F8161DE" w:rsidR="0058483E" w:rsidRDefault="0058483E" w:rsidP="0058483E">
            <w:r>
              <w:t>Panel</w:t>
            </w:r>
          </w:p>
        </w:tc>
        <w:tc>
          <w:tcPr>
            <w:tcW w:w="4673" w:type="dxa"/>
          </w:tcPr>
          <w:p w14:paraId="00C81281" w14:textId="77777777" w:rsidR="0058483E" w:rsidRDefault="0058483E" w:rsidP="0058483E">
            <w:proofErr w:type="spellStart"/>
            <w:r>
              <w:t>BackColor</w:t>
            </w:r>
            <w:proofErr w:type="spellEnd"/>
            <w:r>
              <w:t>: White</w:t>
            </w:r>
          </w:p>
          <w:p w14:paraId="167A89BA" w14:textId="3E0ABBED" w:rsidR="0058483E" w:rsidRDefault="0058483E" w:rsidP="0058483E">
            <w:r>
              <w:t xml:space="preserve">Location: </w:t>
            </w:r>
            <w:r w:rsidR="003A5367">
              <w:t>6,26</w:t>
            </w:r>
            <w:r>
              <w:t xml:space="preserve"> </w:t>
            </w:r>
            <w:r>
              <w:t xml:space="preserve">inside </w:t>
            </w:r>
            <w:proofErr w:type="spellStart"/>
            <w:r>
              <w:t>colorGroupBox</w:t>
            </w:r>
            <w:proofErr w:type="spellEnd"/>
          </w:p>
          <w:p w14:paraId="76025426" w14:textId="77777777" w:rsidR="0058483E" w:rsidRDefault="0058483E" w:rsidP="0058483E">
            <w:r>
              <w:t>Padding: 5, 0, 0, 0</w:t>
            </w:r>
          </w:p>
          <w:p w14:paraId="1AFB8BB5" w14:textId="4F7F15E0" w:rsidR="0058483E" w:rsidRDefault="0058483E" w:rsidP="0058483E">
            <w:r>
              <w:t xml:space="preserve">Size: </w:t>
            </w:r>
            <w:r w:rsidR="003A5367">
              <w:t>478,197</w:t>
            </w:r>
          </w:p>
          <w:p w14:paraId="7EA8B667" w14:textId="3F2B5DC5" w:rsidR="0058483E" w:rsidRDefault="0058483E" w:rsidP="0058483E">
            <w:proofErr w:type="spellStart"/>
            <w:r>
              <w:t>BorderStyle</w:t>
            </w:r>
            <w:proofErr w:type="spellEnd"/>
            <w:r>
              <w:t xml:space="preserve">: </w:t>
            </w:r>
            <w:r w:rsidRPr="0058483E">
              <w:t>Fixed3D</w:t>
            </w:r>
          </w:p>
        </w:tc>
      </w:tr>
      <w:tr w:rsidR="003A5367" w14:paraId="0119012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10D359D" w14:textId="0D7B51B1" w:rsidR="003A5367" w:rsidRPr="0058483E" w:rsidRDefault="003A5367" w:rsidP="003A5367">
            <w:proofErr w:type="spellStart"/>
            <w:r>
              <w:lastRenderedPageBreak/>
              <w:t>innerColorPanel</w:t>
            </w:r>
            <w:proofErr w:type="spellEnd"/>
          </w:p>
        </w:tc>
        <w:tc>
          <w:tcPr>
            <w:tcW w:w="2339" w:type="dxa"/>
          </w:tcPr>
          <w:p w14:paraId="12CE9A16" w14:textId="2F858BA9" w:rsidR="003A5367" w:rsidRDefault="003A5367" w:rsidP="003A5367">
            <w:r>
              <w:t>Panel</w:t>
            </w:r>
          </w:p>
        </w:tc>
        <w:tc>
          <w:tcPr>
            <w:tcW w:w="4673" w:type="dxa"/>
          </w:tcPr>
          <w:p w14:paraId="2C8CBCA0" w14:textId="77777777" w:rsidR="003A5367" w:rsidRDefault="003A5367" w:rsidP="003A5367">
            <w:proofErr w:type="spellStart"/>
            <w:r>
              <w:t>BackColor</w:t>
            </w:r>
            <w:proofErr w:type="spellEnd"/>
            <w:r>
              <w:t>: White</w:t>
            </w:r>
          </w:p>
          <w:p w14:paraId="2E2D0477" w14:textId="0029AAF7" w:rsidR="003A5367" w:rsidRDefault="003A5367" w:rsidP="003A5367">
            <w:r>
              <w:t xml:space="preserve">Location: </w:t>
            </w:r>
            <w:r>
              <w:t>8,15</w:t>
            </w:r>
            <w:r>
              <w:t xml:space="preserve"> inside </w:t>
            </w:r>
            <w:proofErr w:type="spellStart"/>
            <w:r>
              <w:t>outerColorPanel</w:t>
            </w:r>
            <w:proofErr w:type="spellEnd"/>
          </w:p>
          <w:p w14:paraId="7D3332EE" w14:textId="0089E785" w:rsidR="003A5367" w:rsidRDefault="003A5367" w:rsidP="003A5367">
            <w:r>
              <w:t xml:space="preserve">Size: </w:t>
            </w:r>
            <w:r>
              <w:t>463</w:t>
            </w:r>
            <w:r>
              <w:t>,</w:t>
            </w:r>
            <w:r>
              <w:t>147</w:t>
            </w:r>
          </w:p>
          <w:p w14:paraId="1AF9ED80" w14:textId="3A26C18D" w:rsidR="003A5367" w:rsidRDefault="003A5367" w:rsidP="003A5367">
            <w:proofErr w:type="spellStart"/>
            <w:r>
              <w:t>BorderStyle</w:t>
            </w:r>
            <w:proofErr w:type="spellEnd"/>
            <w:r>
              <w:t xml:space="preserve">: </w:t>
            </w:r>
            <w:proofErr w:type="spellStart"/>
            <w:r>
              <w:t>FixedSingle</w:t>
            </w:r>
            <w:proofErr w:type="spellEnd"/>
          </w:p>
        </w:tc>
      </w:tr>
      <w:tr w:rsidR="003A5367" w14:paraId="57499639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29CF00D" w14:textId="6538670C" w:rsidR="003A5367" w:rsidRDefault="003A5367" w:rsidP="003A5367">
            <w:proofErr w:type="spellStart"/>
            <w:r w:rsidRPr="003A5367">
              <w:t>basicLbl</w:t>
            </w:r>
            <w:proofErr w:type="spellEnd"/>
          </w:p>
        </w:tc>
        <w:tc>
          <w:tcPr>
            <w:tcW w:w="2339" w:type="dxa"/>
          </w:tcPr>
          <w:p w14:paraId="19B1E7CF" w14:textId="28C93B28" w:rsidR="003A5367" w:rsidRDefault="005D15EB" w:rsidP="003A5367">
            <w:r>
              <w:t>Label</w:t>
            </w:r>
          </w:p>
        </w:tc>
        <w:tc>
          <w:tcPr>
            <w:tcW w:w="4673" w:type="dxa"/>
          </w:tcPr>
          <w:p w14:paraId="00D6D37B" w14:textId="207B90AB" w:rsidR="003A5367" w:rsidRDefault="005D15EB" w:rsidP="003A5367">
            <w:r>
              <w:t xml:space="preserve">Text: </w:t>
            </w:r>
            <w:r w:rsidRPr="005D15EB">
              <w:t>Basic Colors</w:t>
            </w:r>
          </w:p>
          <w:p w14:paraId="60055CDD" w14:textId="77777777" w:rsidR="005D15EB" w:rsidRDefault="005D15EB" w:rsidP="003A5367">
            <w:r>
              <w:t>Font: Calibri 12pt Bold</w:t>
            </w:r>
          </w:p>
          <w:p w14:paraId="5916B5CE" w14:textId="5D94B271" w:rsidR="005D15EB" w:rsidRDefault="005D15EB" w:rsidP="003A5367">
            <w:r>
              <w:t xml:space="preserve">Location: </w:t>
            </w:r>
            <w:r w:rsidRPr="005D15EB">
              <w:t>20, 6</w:t>
            </w:r>
          </w:p>
        </w:tc>
      </w:tr>
      <w:tr w:rsidR="005D15EB" w14:paraId="4FFE3FA7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59F74FD" w14:textId="623786CC" w:rsidR="005D15EB" w:rsidRPr="003A5367" w:rsidRDefault="005D15EB" w:rsidP="005D15EB">
            <w:proofErr w:type="spellStart"/>
            <w:r w:rsidRPr="003A5367">
              <w:t>stdLbl</w:t>
            </w:r>
            <w:proofErr w:type="spellEnd"/>
          </w:p>
        </w:tc>
        <w:tc>
          <w:tcPr>
            <w:tcW w:w="2339" w:type="dxa"/>
          </w:tcPr>
          <w:p w14:paraId="7157E74D" w14:textId="72AF1320" w:rsidR="005D15EB" w:rsidRDefault="005D15EB" w:rsidP="005D15EB">
            <w:r>
              <w:t>Label</w:t>
            </w:r>
          </w:p>
        </w:tc>
        <w:tc>
          <w:tcPr>
            <w:tcW w:w="4673" w:type="dxa"/>
          </w:tcPr>
          <w:p w14:paraId="71701229" w14:textId="690C8104" w:rsidR="005D15EB" w:rsidRDefault="005D15EB" w:rsidP="005D15EB">
            <w:r>
              <w:t>Text:</w:t>
            </w:r>
            <w:r>
              <w:t xml:space="preserve"> </w:t>
            </w:r>
            <w:r w:rsidRPr="005D15EB">
              <w:t>Standard Colors</w:t>
            </w:r>
          </w:p>
          <w:p w14:paraId="7375AAD3" w14:textId="77777777" w:rsidR="005D15EB" w:rsidRDefault="005D15EB" w:rsidP="005D15EB">
            <w:r>
              <w:t>Font: Calibri 12pt Bold</w:t>
            </w:r>
          </w:p>
          <w:p w14:paraId="54515A33" w14:textId="2A99D315" w:rsidR="005D15EB" w:rsidRDefault="005D15EB" w:rsidP="005D15EB">
            <w:r>
              <w:t>Location:</w:t>
            </w:r>
            <w:r>
              <w:t xml:space="preserve"> </w:t>
            </w:r>
            <w:r w:rsidRPr="005D15EB">
              <w:t>163, 6</w:t>
            </w:r>
          </w:p>
        </w:tc>
      </w:tr>
      <w:tr w:rsidR="005D15EB" w14:paraId="3D6BB9B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0CD91538" w14:textId="7CC0B22F" w:rsidR="005D15EB" w:rsidRPr="003A5367" w:rsidRDefault="005D15EB" w:rsidP="005D15EB">
            <w:proofErr w:type="spellStart"/>
            <w:r w:rsidRPr="005D15EB">
              <w:t>cmLbl</w:t>
            </w:r>
            <w:proofErr w:type="spellEnd"/>
          </w:p>
        </w:tc>
        <w:tc>
          <w:tcPr>
            <w:tcW w:w="2339" w:type="dxa"/>
          </w:tcPr>
          <w:p w14:paraId="7F0FADF4" w14:textId="09CF8C80" w:rsidR="005D15EB" w:rsidRDefault="005D15EB" w:rsidP="005D15EB">
            <w:r>
              <w:t>Label</w:t>
            </w:r>
          </w:p>
        </w:tc>
        <w:tc>
          <w:tcPr>
            <w:tcW w:w="4673" w:type="dxa"/>
          </w:tcPr>
          <w:p w14:paraId="00EDDA00" w14:textId="075E175B" w:rsidR="005D15EB" w:rsidRDefault="005D15EB" w:rsidP="005D15EB">
            <w:r>
              <w:t>Text:</w:t>
            </w:r>
            <w:r>
              <w:t xml:space="preserve"> </w:t>
            </w:r>
            <w:r w:rsidRPr="005D15EB">
              <w:t>Custom Color</w:t>
            </w:r>
          </w:p>
          <w:p w14:paraId="3FD0E447" w14:textId="77777777" w:rsidR="005D15EB" w:rsidRDefault="005D15EB" w:rsidP="005D15EB">
            <w:r>
              <w:t>Font: Calibri 12pt Bold</w:t>
            </w:r>
          </w:p>
          <w:p w14:paraId="179154B7" w14:textId="1E66C511" w:rsidR="005D15EB" w:rsidRDefault="005D15EB" w:rsidP="005D15EB">
            <w:r>
              <w:t>Location:</w:t>
            </w:r>
            <w:r>
              <w:t xml:space="preserve"> </w:t>
            </w:r>
            <w:r w:rsidRPr="005D15EB">
              <w:t>100, 19</w:t>
            </w:r>
          </w:p>
        </w:tc>
      </w:tr>
      <w:tr w:rsidR="005D15EB" w14:paraId="59184BB7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28F8E03" w14:textId="0B3731F1" w:rsidR="005D15EB" w:rsidRPr="005D15EB" w:rsidRDefault="005D15EB" w:rsidP="005D15EB">
            <w:proofErr w:type="spellStart"/>
            <w:r w:rsidRPr="005D15EB">
              <w:t>whiteRadButton</w:t>
            </w:r>
            <w:proofErr w:type="spellEnd"/>
          </w:p>
        </w:tc>
        <w:tc>
          <w:tcPr>
            <w:tcW w:w="2339" w:type="dxa"/>
          </w:tcPr>
          <w:p w14:paraId="1847D3DF" w14:textId="647C15EF" w:rsidR="005D15EB" w:rsidRDefault="005D15EB" w:rsidP="005D15EB">
            <w:r>
              <w:t>Radio Button</w:t>
            </w:r>
          </w:p>
        </w:tc>
        <w:tc>
          <w:tcPr>
            <w:tcW w:w="4673" w:type="dxa"/>
          </w:tcPr>
          <w:p w14:paraId="218294D6" w14:textId="0094E4CA" w:rsidR="005D15EB" w:rsidRDefault="00703557" w:rsidP="005D15EB">
            <w:r>
              <w:t xml:space="preserve">Location: </w:t>
            </w:r>
            <w:r w:rsidRPr="00703557">
              <w:t>24, 39</w:t>
            </w:r>
          </w:p>
          <w:p w14:paraId="1697D021" w14:textId="66833778" w:rsidR="00703557" w:rsidRDefault="00703557" w:rsidP="005D15EB">
            <w:r>
              <w:t>Text: White</w:t>
            </w:r>
          </w:p>
        </w:tc>
      </w:tr>
      <w:tr w:rsidR="00703557" w14:paraId="22335733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7907AB4" w14:textId="1BF568D1" w:rsidR="00703557" w:rsidRPr="005D15EB" w:rsidRDefault="00703557" w:rsidP="00703557">
            <w:proofErr w:type="spellStart"/>
            <w:r w:rsidRPr="00703557">
              <w:t>blackRadButton</w:t>
            </w:r>
            <w:proofErr w:type="spellEnd"/>
          </w:p>
        </w:tc>
        <w:tc>
          <w:tcPr>
            <w:tcW w:w="2339" w:type="dxa"/>
          </w:tcPr>
          <w:p w14:paraId="0CC0253C" w14:textId="28CEF688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26D48A7C" w14:textId="058EC6B2" w:rsidR="00703557" w:rsidRDefault="00703557" w:rsidP="00703557">
            <w:r>
              <w:t>Location:</w:t>
            </w:r>
            <w:r>
              <w:t xml:space="preserve"> </w:t>
            </w:r>
            <w:r w:rsidRPr="00703557">
              <w:t>24, 68</w:t>
            </w:r>
          </w:p>
          <w:p w14:paraId="15431247" w14:textId="77777777" w:rsidR="00703557" w:rsidRDefault="00703557" w:rsidP="00703557">
            <w:r>
              <w:t>Text:</w:t>
            </w:r>
            <w:r>
              <w:t xml:space="preserve"> Black</w:t>
            </w:r>
          </w:p>
          <w:p w14:paraId="42611A1B" w14:textId="2927EEB8" w:rsidR="00703557" w:rsidRDefault="00703557" w:rsidP="00703557">
            <w:r>
              <w:t>Checked: True</w:t>
            </w:r>
          </w:p>
        </w:tc>
      </w:tr>
      <w:tr w:rsidR="00703557" w14:paraId="46A42206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1DB7BA1" w14:textId="22068E2C" w:rsidR="00703557" w:rsidRPr="005D15EB" w:rsidRDefault="00703557" w:rsidP="00703557">
            <w:proofErr w:type="spellStart"/>
            <w:r w:rsidRPr="00703557">
              <w:t>greyRadButton</w:t>
            </w:r>
            <w:proofErr w:type="spellEnd"/>
          </w:p>
        </w:tc>
        <w:tc>
          <w:tcPr>
            <w:tcW w:w="2339" w:type="dxa"/>
          </w:tcPr>
          <w:p w14:paraId="3C22BB03" w14:textId="5B1ACE52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2E6A034C" w14:textId="476D0C27" w:rsidR="00703557" w:rsidRDefault="00703557" w:rsidP="00703557">
            <w:r>
              <w:t>Location:</w:t>
            </w:r>
            <w:r>
              <w:t xml:space="preserve"> </w:t>
            </w:r>
            <w:r w:rsidRPr="00703557">
              <w:t>24, 97</w:t>
            </w:r>
          </w:p>
          <w:p w14:paraId="1B6D2EAB" w14:textId="57E16F2C" w:rsidR="00703557" w:rsidRDefault="00703557" w:rsidP="00703557">
            <w:r>
              <w:t>Text:</w:t>
            </w:r>
            <w:r>
              <w:t xml:space="preserve"> Grey</w:t>
            </w:r>
          </w:p>
        </w:tc>
      </w:tr>
      <w:tr w:rsidR="00703557" w14:paraId="547E674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D06C459" w14:textId="00405A14" w:rsidR="00703557" w:rsidRPr="00703557" w:rsidRDefault="00703557" w:rsidP="00703557">
            <w:proofErr w:type="spellStart"/>
            <w:r w:rsidRPr="00703557">
              <w:t>redRadButton</w:t>
            </w:r>
            <w:proofErr w:type="spellEnd"/>
          </w:p>
        </w:tc>
        <w:tc>
          <w:tcPr>
            <w:tcW w:w="2339" w:type="dxa"/>
          </w:tcPr>
          <w:p w14:paraId="77A76704" w14:textId="1EDBD606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7A55FFC7" w14:textId="2F988E7E" w:rsidR="00703557" w:rsidRDefault="00703557" w:rsidP="00703557">
            <w:r>
              <w:t xml:space="preserve">Location: </w:t>
            </w:r>
            <w:r w:rsidRPr="00703557">
              <w:t>114, 39</w:t>
            </w:r>
          </w:p>
          <w:p w14:paraId="6C27F8BD" w14:textId="4929549D" w:rsidR="00703557" w:rsidRDefault="00703557" w:rsidP="00703557">
            <w:r>
              <w:t xml:space="preserve">Text: </w:t>
            </w:r>
            <w:r w:rsidRPr="00703557">
              <w:t>Red +$1</w:t>
            </w:r>
          </w:p>
        </w:tc>
      </w:tr>
      <w:tr w:rsidR="00703557" w14:paraId="44974FC1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59135E7D" w14:textId="656512BD" w:rsidR="00703557" w:rsidRPr="00703557" w:rsidRDefault="00703557" w:rsidP="00703557">
            <w:proofErr w:type="spellStart"/>
            <w:r w:rsidRPr="00703557">
              <w:t>orangeRadButton</w:t>
            </w:r>
            <w:proofErr w:type="spellEnd"/>
          </w:p>
        </w:tc>
        <w:tc>
          <w:tcPr>
            <w:tcW w:w="2339" w:type="dxa"/>
          </w:tcPr>
          <w:p w14:paraId="571CC7D6" w14:textId="4E9DA5E9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10F2CA2B" w14:textId="4ACCB943" w:rsidR="00703557" w:rsidRDefault="00703557" w:rsidP="00703557">
            <w:r>
              <w:t>Location:</w:t>
            </w:r>
            <w:r>
              <w:t xml:space="preserve"> </w:t>
            </w:r>
            <w:r w:rsidRPr="00703557">
              <w:t>114, 68</w:t>
            </w:r>
          </w:p>
          <w:p w14:paraId="062B4233" w14:textId="26C2AC15" w:rsidR="00703557" w:rsidRDefault="00703557" w:rsidP="00703557">
            <w:r>
              <w:t xml:space="preserve">Text: </w:t>
            </w:r>
            <w:r w:rsidRPr="00703557">
              <w:t>Orange +$1</w:t>
            </w:r>
          </w:p>
        </w:tc>
      </w:tr>
      <w:tr w:rsidR="00703557" w14:paraId="4013479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FDD2AFB" w14:textId="13DB6E1F" w:rsidR="00703557" w:rsidRPr="00703557" w:rsidRDefault="00703557" w:rsidP="00703557">
            <w:proofErr w:type="spellStart"/>
            <w:r w:rsidRPr="00703557">
              <w:t>yellowRadButton</w:t>
            </w:r>
            <w:proofErr w:type="spellEnd"/>
          </w:p>
        </w:tc>
        <w:tc>
          <w:tcPr>
            <w:tcW w:w="2339" w:type="dxa"/>
          </w:tcPr>
          <w:p w14:paraId="52C6ABFC" w14:textId="27141775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48D49A20" w14:textId="4024F57A" w:rsidR="00703557" w:rsidRDefault="00703557" w:rsidP="00703557">
            <w:r>
              <w:t>Location:</w:t>
            </w:r>
            <w:r>
              <w:t xml:space="preserve"> </w:t>
            </w:r>
            <w:r w:rsidRPr="00703557">
              <w:t>114, 97</w:t>
            </w:r>
          </w:p>
          <w:p w14:paraId="2AC0C35B" w14:textId="02962961" w:rsidR="00703557" w:rsidRDefault="00703557" w:rsidP="00703557">
            <w:r>
              <w:t xml:space="preserve">Text: </w:t>
            </w:r>
            <w:r w:rsidRPr="00703557">
              <w:t>Yellow +$1</w:t>
            </w:r>
          </w:p>
        </w:tc>
      </w:tr>
      <w:tr w:rsidR="00703557" w14:paraId="7CA233C9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36D0973" w14:textId="779BD4A8" w:rsidR="00703557" w:rsidRPr="00703557" w:rsidRDefault="00703557" w:rsidP="00703557">
            <w:proofErr w:type="spellStart"/>
            <w:r w:rsidRPr="00703557">
              <w:t>greenRadButton</w:t>
            </w:r>
            <w:proofErr w:type="spellEnd"/>
          </w:p>
        </w:tc>
        <w:tc>
          <w:tcPr>
            <w:tcW w:w="2339" w:type="dxa"/>
          </w:tcPr>
          <w:p w14:paraId="29103D3F" w14:textId="34CA9B99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5BC003C3" w14:textId="4F2B41F3" w:rsidR="00703557" w:rsidRDefault="00703557" w:rsidP="00703557">
            <w:r>
              <w:t>Location:</w:t>
            </w:r>
            <w:r>
              <w:t xml:space="preserve"> </w:t>
            </w:r>
            <w:r w:rsidRPr="00703557">
              <w:t>229, 39</w:t>
            </w:r>
          </w:p>
          <w:p w14:paraId="6F0A63C3" w14:textId="13F63497" w:rsidR="00703557" w:rsidRDefault="00703557" w:rsidP="00703557">
            <w:r>
              <w:t xml:space="preserve">Text: </w:t>
            </w:r>
            <w:r w:rsidRPr="00703557">
              <w:t>Green +$1</w:t>
            </w:r>
          </w:p>
        </w:tc>
      </w:tr>
      <w:tr w:rsidR="00703557" w14:paraId="6566F2FB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1C98F34A" w14:textId="7E47E830" w:rsidR="00703557" w:rsidRPr="00703557" w:rsidRDefault="00703557" w:rsidP="00703557">
            <w:proofErr w:type="spellStart"/>
            <w:r w:rsidRPr="00703557">
              <w:t>blueRadButton</w:t>
            </w:r>
            <w:proofErr w:type="spellEnd"/>
          </w:p>
        </w:tc>
        <w:tc>
          <w:tcPr>
            <w:tcW w:w="2339" w:type="dxa"/>
          </w:tcPr>
          <w:p w14:paraId="32BA1256" w14:textId="41355A0C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36CC64B6" w14:textId="2817F816" w:rsidR="00703557" w:rsidRDefault="00703557" w:rsidP="00703557">
            <w:r>
              <w:t>Location:</w:t>
            </w:r>
            <w:r>
              <w:t xml:space="preserve"> </w:t>
            </w:r>
            <w:r w:rsidRPr="00703557">
              <w:t>229, 68</w:t>
            </w:r>
          </w:p>
          <w:p w14:paraId="275E3D6B" w14:textId="069FE95D" w:rsidR="00703557" w:rsidRDefault="00703557" w:rsidP="00703557">
            <w:r>
              <w:t xml:space="preserve">Text: </w:t>
            </w:r>
            <w:r w:rsidRPr="00703557">
              <w:t>Blue +$1</w:t>
            </w:r>
          </w:p>
        </w:tc>
      </w:tr>
      <w:tr w:rsidR="00703557" w14:paraId="10EF041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9B19577" w14:textId="4848724C" w:rsidR="00703557" w:rsidRPr="00703557" w:rsidRDefault="00703557" w:rsidP="00703557">
            <w:proofErr w:type="spellStart"/>
            <w:r w:rsidRPr="00703557">
              <w:t>purpleRadButton</w:t>
            </w:r>
            <w:proofErr w:type="spellEnd"/>
          </w:p>
        </w:tc>
        <w:tc>
          <w:tcPr>
            <w:tcW w:w="2339" w:type="dxa"/>
          </w:tcPr>
          <w:p w14:paraId="3CBFD8E9" w14:textId="394FBBE4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42E7DD90" w14:textId="0345E96C" w:rsidR="00703557" w:rsidRDefault="00703557" w:rsidP="00703557">
            <w:r>
              <w:t>Location:</w:t>
            </w:r>
            <w:r w:rsidR="00D413E0">
              <w:t xml:space="preserve"> </w:t>
            </w:r>
            <w:r w:rsidR="00D413E0" w:rsidRPr="00D413E0">
              <w:t>229, 97</w:t>
            </w:r>
          </w:p>
          <w:p w14:paraId="26F144F4" w14:textId="6C3696CC" w:rsidR="00703557" w:rsidRDefault="00703557" w:rsidP="00703557">
            <w:r>
              <w:t xml:space="preserve">Text: </w:t>
            </w:r>
            <w:r w:rsidR="00D413E0" w:rsidRPr="00D413E0">
              <w:t>Purple +$1</w:t>
            </w:r>
          </w:p>
        </w:tc>
      </w:tr>
      <w:tr w:rsidR="00703557" w14:paraId="0FE97C9C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406D04EA" w14:textId="2B183E51" w:rsidR="00703557" w:rsidRPr="00703557" w:rsidRDefault="00D413E0" w:rsidP="00703557">
            <w:proofErr w:type="spellStart"/>
            <w:r w:rsidRPr="00D413E0">
              <w:t>customColorRadio</w:t>
            </w:r>
            <w:proofErr w:type="spellEnd"/>
          </w:p>
        </w:tc>
        <w:tc>
          <w:tcPr>
            <w:tcW w:w="2339" w:type="dxa"/>
          </w:tcPr>
          <w:p w14:paraId="31625662" w14:textId="7C5F13BD" w:rsidR="00703557" w:rsidRDefault="00703557" w:rsidP="00703557">
            <w:r>
              <w:t>Radio Button</w:t>
            </w:r>
          </w:p>
        </w:tc>
        <w:tc>
          <w:tcPr>
            <w:tcW w:w="4673" w:type="dxa"/>
          </w:tcPr>
          <w:p w14:paraId="66853AE9" w14:textId="772A8B80" w:rsidR="00703557" w:rsidRDefault="00703557" w:rsidP="00703557">
            <w:r>
              <w:t>Location:</w:t>
            </w:r>
            <w:r w:rsidR="00D413E0">
              <w:t xml:space="preserve"> </w:t>
            </w:r>
            <w:r w:rsidR="00D413E0" w:rsidRPr="00D413E0">
              <w:t>341, 39</w:t>
            </w:r>
          </w:p>
          <w:p w14:paraId="2498AB1F" w14:textId="75F30D1D" w:rsidR="00703557" w:rsidRDefault="00703557" w:rsidP="00703557">
            <w:r>
              <w:t xml:space="preserve">Text: </w:t>
            </w:r>
            <w:r w:rsidR="00D413E0" w:rsidRPr="00D413E0">
              <w:t>Custom +$2</w:t>
            </w:r>
          </w:p>
        </w:tc>
      </w:tr>
      <w:tr w:rsidR="00D413E0" w14:paraId="2794DA51" w14:textId="77777777" w:rsidTr="00D413E0">
        <w:trPr>
          <w:trHeight w:val="432"/>
        </w:trPr>
        <w:tc>
          <w:tcPr>
            <w:tcW w:w="2338" w:type="dxa"/>
            <w:shd w:val="clear" w:color="auto" w:fill="808080" w:themeFill="background1" w:themeFillShade="80"/>
            <w:vAlign w:val="center"/>
          </w:tcPr>
          <w:p w14:paraId="5461632E" w14:textId="77777777" w:rsidR="00D413E0" w:rsidRPr="00D413E0" w:rsidRDefault="00D413E0" w:rsidP="00703557"/>
        </w:tc>
        <w:tc>
          <w:tcPr>
            <w:tcW w:w="2339" w:type="dxa"/>
            <w:shd w:val="clear" w:color="auto" w:fill="808080" w:themeFill="background1" w:themeFillShade="80"/>
          </w:tcPr>
          <w:p w14:paraId="3726B3AD" w14:textId="77777777" w:rsidR="00D413E0" w:rsidRDefault="00D413E0" w:rsidP="00703557"/>
        </w:tc>
        <w:tc>
          <w:tcPr>
            <w:tcW w:w="4673" w:type="dxa"/>
            <w:shd w:val="clear" w:color="auto" w:fill="808080" w:themeFill="background1" w:themeFillShade="80"/>
          </w:tcPr>
          <w:p w14:paraId="62C7D720" w14:textId="77777777" w:rsidR="00D413E0" w:rsidRDefault="00D413E0" w:rsidP="00703557"/>
        </w:tc>
      </w:tr>
      <w:tr w:rsidR="00D413E0" w14:paraId="4606890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C521456" w14:textId="71FFDF9F" w:rsidR="00D413E0" w:rsidRPr="00D413E0" w:rsidRDefault="00D413E0" w:rsidP="00703557">
            <w:proofErr w:type="spellStart"/>
            <w:r w:rsidRPr="00D413E0">
              <w:t>C</w:t>
            </w:r>
            <w:r w:rsidRPr="00D413E0">
              <w:t>ustomColorLabel</w:t>
            </w:r>
            <w:proofErr w:type="spellEnd"/>
          </w:p>
        </w:tc>
        <w:tc>
          <w:tcPr>
            <w:tcW w:w="2339" w:type="dxa"/>
          </w:tcPr>
          <w:p w14:paraId="23E31CBB" w14:textId="1CDDA330" w:rsidR="00D413E0" w:rsidRDefault="00D413E0" w:rsidP="00703557">
            <w:r>
              <w:t>Label</w:t>
            </w:r>
          </w:p>
        </w:tc>
        <w:tc>
          <w:tcPr>
            <w:tcW w:w="4673" w:type="dxa"/>
          </w:tcPr>
          <w:p w14:paraId="243BB8B9" w14:textId="77777777" w:rsidR="00D413E0" w:rsidRDefault="00D413E0" w:rsidP="00703557">
            <w:r>
              <w:t xml:space="preserve">Location: </w:t>
            </w:r>
            <w:r w:rsidRPr="00D413E0">
              <w:t>17, 272</w:t>
            </w:r>
          </w:p>
          <w:p w14:paraId="25B85047" w14:textId="77777777" w:rsidR="00D413E0" w:rsidRDefault="00D413E0" w:rsidP="00703557">
            <w:r>
              <w:t xml:space="preserve">Size: </w:t>
            </w:r>
            <w:r w:rsidRPr="00D413E0">
              <w:t>146, 19</w:t>
            </w:r>
          </w:p>
          <w:p w14:paraId="0BA668CC" w14:textId="77777777" w:rsidR="00D413E0" w:rsidRDefault="00D413E0" w:rsidP="00703557">
            <w:r>
              <w:t xml:space="preserve">Text: </w:t>
            </w:r>
            <w:r w:rsidRPr="00D413E0">
              <w:t xml:space="preserve">Custom Color </w:t>
            </w:r>
            <w:proofErr w:type="gramStart"/>
            <w:r w:rsidRPr="00D413E0">
              <w:t>Name :</w:t>
            </w:r>
            <w:proofErr w:type="gramEnd"/>
          </w:p>
          <w:p w14:paraId="5AD20494" w14:textId="3DBA8CBE" w:rsidR="00D413E0" w:rsidRPr="00D413E0" w:rsidRDefault="00D413E0" w:rsidP="00703557">
            <w:r>
              <w:t>Visible: False</w:t>
            </w:r>
          </w:p>
        </w:tc>
      </w:tr>
      <w:tr w:rsidR="00D413E0" w14:paraId="6926A214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657FC533" w14:textId="4BD36FD4" w:rsidR="00D413E0" w:rsidRPr="00D413E0" w:rsidRDefault="00D413E0" w:rsidP="00703557">
            <w:proofErr w:type="spellStart"/>
            <w:r w:rsidRPr="00D413E0">
              <w:t>customColorTextBox</w:t>
            </w:r>
            <w:proofErr w:type="spellEnd"/>
          </w:p>
        </w:tc>
        <w:tc>
          <w:tcPr>
            <w:tcW w:w="2339" w:type="dxa"/>
          </w:tcPr>
          <w:p w14:paraId="71BD1090" w14:textId="54FCA0BB" w:rsidR="00D413E0" w:rsidRDefault="00D413E0" w:rsidP="00703557">
            <w:r>
              <w:t>Text Box</w:t>
            </w:r>
          </w:p>
        </w:tc>
        <w:tc>
          <w:tcPr>
            <w:tcW w:w="4673" w:type="dxa"/>
          </w:tcPr>
          <w:p w14:paraId="7329E3CA" w14:textId="77777777" w:rsidR="00D413E0" w:rsidRDefault="00D413E0" w:rsidP="00703557">
            <w:r>
              <w:t xml:space="preserve">Location: </w:t>
            </w:r>
            <w:r w:rsidRPr="00D413E0">
              <w:t>189, 270</w:t>
            </w:r>
          </w:p>
          <w:p w14:paraId="3D62064A" w14:textId="77777777" w:rsidR="00D413E0" w:rsidRDefault="00D413E0" w:rsidP="00703557">
            <w:r>
              <w:t xml:space="preserve">Size: </w:t>
            </w:r>
            <w:r w:rsidRPr="00D413E0">
              <w:t>100, 27</w:t>
            </w:r>
          </w:p>
          <w:p w14:paraId="7D3158BF" w14:textId="7185577D" w:rsidR="00D413E0" w:rsidRDefault="00D413E0" w:rsidP="00703557">
            <w:r>
              <w:t>Visible: False</w:t>
            </w:r>
          </w:p>
        </w:tc>
      </w:tr>
      <w:tr w:rsidR="00D413E0" w14:paraId="2872A140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814AA79" w14:textId="145C9AE5" w:rsidR="00D413E0" w:rsidRPr="00D413E0" w:rsidRDefault="00D413E0" w:rsidP="00703557">
            <w:proofErr w:type="spellStart"/>
            <w:r w:rsidRPr="00D413E0">
              <w:t>qtyLBL</w:t>
            </w:r>
            <w:proofErr w:type="spellEnd"/>
          </w:p>
        </w:tc>
        <w:tc>
          <w:tcPr>
            <w:tcW w:w="2339" w:type="dxa"/>
          </w:tcPr>
          <w:p w14:paraId="3BDCBCF9" w14:textId="7B54A493" w:rsidR="00D413E0" w:rsidRDefault="00D413E0" w:rsidP="00703557">
            <w:r>
              <w:t>Label</w:t>
            </w:r>
          </w:p>
        </w:tc>
        <w:tc>
          <w:tcPr>
            <w:tcW w:w="4673" w:type="dxa"/>
          </w:tcPr>
          <w:p w14:paraId="4C97BBC3" w14:textId="77777777" w:rsidR="00D413E0" w:rsidRDefault="00D413E0" w:rsidP="00703557">
            <w:r>
              <w:t xml:space="preserve">Location: </w:t>
            </w:r>
            <w:r w:rsidRPr="00D413E0">
              <w:t>337, 272</w:t>
            </w:r>
          </w:p>
          <w:p w14:paraId="1E4A6E35" w14:textId="61B76F25" w:rsidR="00D413E0" w:rsidRDefault="00D413E0" w:rsidP="00703557">
            <w:r>
              <w:t xml:space="preserve">Text: </w:t>
            </w:r>
            <w:r w:rsidRPr="00D413E0">
              <w:t>Quantity</w:t>
            </w:r>
          </w:p>
        </w:tc>
      </w:tr>
      <w:tr w:rsidR="00D413E0" w14:paraId="19C0F291" w14:textId="77777777" w:rsidTr="005B7EF3">
        <w:trPr>
          <w:trHeight w:val="432"/>
        </w:trPr>
        <w:tc>
          <w:tcPr>
            <w:tcW w:w="2338" w:type="dxa"/>
            <w:vAlign w:val="center"/>
          </w:tcPr>
          <w:p w14:paraId="2B6C0AD2" w14:textId="50BB2682" w:rsidR="00D413E0" w:rsidRPr="00D413E0" w:rsidRDefault="00D413E0" w:rsidP="00703557">
            <w:proofErr w:type="spellStart"/>
            <w:r w:rsidRPr="00D413E0">
              <w:lastRenderedPageBreak/>
              <w:t>quantityTextBox</w:t>
            </w:r>
            <w:proofErr w:type="spellEnd"/>
          </w:p>
        </w:tc>
        <w:tc>
          <w:tcPr>
            <w:tcW w:w="2339" w:type="dxa"/>
          </w:tcPr>
          <w:p w14:paraId="6AE7EF7B" w14:textId="2739BFE1" w:rsidR="00D413E0" w:rsidRDefault="00D413E0" w:rsidP="00703557">
            <w:r>
              <w:t>Text Box</w:t>
            </w:r>
          </w:p>
        </w:tc>
        <w:tc>
          <w:tcPr>
            <w:tcW w:w="4673" w:type="dxa"/>
          </w:tcPr>
          <w:p w14:paraId="5EDB2FAD" w14:textId="62E30072" w:rsidR="00D413E0" w:rsidRDefault="00D413E0" w:rsidP="00703557">
            <w:r>
              <w:t xml:space="preserve">Location: </w:t>
            </w:r>
            <w:r w:rsidRPr="00D413E0">
              <w:t>413, 268</w:t>
            </w:r>
          </w:p>
        </w:tc>
      </w:tr>
      <w:tr w:rsidR="00D413E0" w14:paraId="22BDDFEB" w14:textId="77777777" w:rsidTr="00D413E0">
        <w:trPr>
          <w:trHeight w:val="432"/>
        </w:trPr>
        <w:tc>
          <w:tcPr>
            <w:tcW w:w="2338" w:type="dxa"/>
            <w:shd w:val="clear" w:color="auto" w:fill="808080" w:themeFill="background1" w:themeFillShade="80"/>
            <w:vAlign w:val="center"/>
          </w:tcPr>
          <w:p w14:paraId="1741876E" w14:textId="77777777" w:rsidR="00D413E0" w:rsidRPr="00D413E0" w:rsidRDefault="00D413E0" w:rsidP="00703557"/>
        </w:tc>
        <w:tc>
          <w:tcPr>
            <w:tcW w:w="2339" w:type="dxa"/>
            <w:shd w:val="clear" w:color="auto" w:fill="808080" w:themeFill="background1" w:themeFillShade="80"/>
          </w:tcPr>
          <w:p w14:paraId="47F54CDE" w14:textId="77777777" w:rsidR="00D413E0" w:rsidRDefault="00D413E0" w:rsidP="00703557"/>
        </w:tc>
        <w:tc>
          <w:tcPr>
            <w:tcW w:w="4673" w:type="dxa"/>
            <w:shd w:val="clear" w:color="auto" w:fill="808080" w:themeFill="background1" w:themeFillShade="80"/>
          </w:tcPr>
          <w:p w14:paraId="2892CC8C" w14:textId="77777777" w:rsidR="00D413E0" w:rsidRDefault="00D413E0" w:rsidP="00703557"/>
        </w:tc>
      </w:tr>
      <w:tr w:rsidR="00D413E0" w14:paraId="5995BFE0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7C8CE783" w14:textId="48D29142" w:rsidR="00D413E0" w:rsidRPr="00D413E0" w:rsidRDefault="00FF3382" w:rsidP="00703557">
            <w:proofErr w:type="spellStart"/>
            <w:r w:rsidRPr="00FF3382">
              <w:t>letterGroupBox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449A86CC" w14:textId="25C503B9" w:rsidR="00D413E0" w:rsidRDefault="00FF3382" w:rsidP="00703557">
            <w:r>
              <w:t>Group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3EC5D1A6" w14:textId="77777777" w:rsidR="00FF3382" w:rsidRDefault="00FF3382" w:rsidP="00FF3382">
            <w:proofErr w:type="spellStart"/>
            <w:r>
              <w:t>BackColor</w:t>
            </w:r>
            <w:proofErr w:type="spellEnd"/>
            <w:r>
              <w:t>: White</w:t>
            </w:r>
          </w:p>
          <w:p w14:paraId="4608AD23" w14:textId="77777777" w:rsidR="00FF3382" w:rsidRDefault="00FF3382" w:rsidP="00FF3382">
            <w:r>
              <w:t>Font: Calibri 12pt</w:t>
            </w:r>
          </w:p>
          <w:p w14:paraId="55E6FDC4" w14:textId="591F0B87" w:rsidR="00FF3382" w:rsidRDefault="00FF3382" w:rsidP="00FF3382">
            <w:r>
              <w:t xml:space="preserve">Location: </w:t>
            </w:r>
            <w:r w:rsidRPr="00FF3382">
              <w:t>243, 12</w:t>
            </w:r>
          </w:p>
          <w:p w14:paraId="19A2312E" w14:textId="75619444" w:rsidR="00FF3382" w:rsidRDefault="00FF3382" w:rsidP="00FF3382">
            <w:r>
              <w:t xml:space="preserve">Size: </w:t>
            </w:r>
            <w:r w:rsidRPr="00FF3382">
              <w:t>747, 173</w:t>
            </w:r>
          </w:p>
          <w:p w14:paraId="7E45778A" w14:textId="4F3493CD" w:rsidR="00FF3382" w:rsidRDefault="00FF3382" w:rsidP="00FF3382">
            <w:r>
              <w:t xml:space="preserve">Text: </w:t>
            </w:r>
            <w:r w:rsidRPr="00FF3382">
              <w:t>Custom Lettering</w:t>
            </w:r>
          </w:p>
          <w:p w14:paraId="773223D6" w14:textId="4A07F46D" w:rsidR="00D413E0" w:rsidRDefault="00FF3382" w:rsidP="00FF3382">
            <w:r>
              <w:t xml:space="preserve">Padding: </w:t>
            </w:r>
            <w:r w:rsidRPr="0058483E">
              <w:t>3, 3, 3, 3</w:t>
            </w:r>
          </w:p>
        </w:tc>
      </w:tr>
      <w:tr w:rsidR="00FF3382" w14:paraId="78124A9E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10B8A5B1" w14:textId="093D1052" w:rsidR="00FF3382" w:rsidRPr="00FF3382" w:rsidRDefault="00FF3382" w:rsidP="00FF3382">
            <w:proofErr w:type="spellStart"/>
            <w:r w:rsidRPr="00FF3382">
              <w:t>letterPanel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16B92D2D" w14:textId="219AD7EF" w:rsidR="00FF3382" w:rsidRDefault="00FF3382" w:rsidP="00FF3382">
            <w:r>
              <w:t>Panel</w:t>
            </w:r>
          </w:p>
        </w:tc>
        <w:tc>
          <w:tcPr>
            <w:tcW w:w="4673" w:type="dxa"/>
            <w:shd w:val="clear" w:color="auto" w:fill="FFFFFF" w:themeFill="background1"/>
          </w:tcPr>
          <w:p w14:paraId="31A85C0E" w14:textId="77777777" w:rsidR="00FF3382" w:rsidRDefault="00FF3382" w:rsidP="00FF3382">
            <w:proofErr w:type="spellStart"/>
            <w:r>
              <w:t>BackColor</w:t>
            </w:r>
            <w:proofErr w:type="spellEnd"/>
            <w:r>
              <w:t>: White</w:t>
            </w:r>
          </w:p>
          <w:p w14:paraId="22E04DFE" w14:textId="307A8334" w:rsidR="00FF3382" w:rsidRDefault="00FF3382" w:rsidP="00FF3382">
            <w:r>
              <w:t xml:space="preserve">Location: </w:t>
            </w:r>
            <w:r w:rsidRPr="00FF3382">
              <w:t>17, 35</w:t>
            </w:r>
            <w:r>
              <w:t xml:space="preserve"> </w:t>
            </w:r>
            <w:r>
              <w:t xml:space="preserve">inside </w:t>
            </w:r>
            <w:proofErr w:type="spellStart"/>
            <w:r>
              <w:t>letterGroupBox</w:t>
            </w:r>
            <w:proofErr w:type="spellEnd"/>
          </w:p>
          <w:p w14:paraId="77BD92AA" w14:textId="33AE0E5D" w:rsidR="00FF3382" w:rsidRDefault="00FF3382" w:rsidP="00FF3382">
            <w:r>
              <w:t xml:space="preserve">Size: </w:t>
            </w:r>
            <w:r w:rsidRPr="00FF3382">
              <w:t>253, 122</w:t>
            </w:r>
          </w:p>
          <w:p w14:paraId="5906E1D3" w14:textId="3EB07067" w:rsidR="00FF3382" w:rsidRDefault="00FF3382" w:rsidP="00FF3382">
            <w:proofErr w:type="spellStart"/>
            <w:r>
              <w:t>BorderStyle</w:t>
            </w:r>
            <w:proofErr w:type="spellEnd"/>
            <w:r>
              <w:t xml:space="preserve">: </w:t>
            </w:r>
            <w:r w:rsidRPr="0058483E">
              <w:t>Fixed3D</w:t>
            </w:r>
          </w:p>
        </w:tc>
      </w:tr>
      <w:tr w:rsidR="00FF3382" w14:paraId="42039F52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226BA51F" w14:textId="3EF8CD77" w:rsidR="00FF3382" w:rsidRPr="00FF3382" w:rsidRDefault="00FF3382" w:rsidP="00FF3382">
            <w:proofErr w:type="spellStart"/>
            <w:r w:rsidRPr="00FF3382">
              <w:t>letteringLBL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16AA508F" w14:textId="1EF293EB" w:rsidR="00FF3382" w:rsidRDefault="00FF3382" w:rsidP="00FF3382">
            <w:r>
              <w:t>Label</w:t>
            </w:r>
          </w:p>
        </w:tc>
        <w:tc>
          <w:tcPr>
            <w:tcW w:w="4673" w:type="dxa"/>
            <w:shd w:val="clear" w:color="auto" w:fill="FFFFFF" w:themeFill="background1"/>
          </w:tcPr>
          <w:p w14:paraId="1734A1B0" w14:textId="77777777" w:rsidR="00FF3382" w:rsidRDefault="00FF3382" w:rsidP="00FF3382">
            <w:r>
              <w:t xml:space="preserve">Location: </w:t>
            </w:r>
            <w:r w:rsidRPr="00FF3382">
              <w:t>10, 23</w:t>
            </w:r>
            <w:r>
              <w:t xml:space="preserve"> inside </w:t>
            </w:r>
            <w:proofErr w:type="spellStart"/>
            <w:r>
              <w:t>letterPanel</w:t>
            </w:r>
            <w:proofErr w:type="spellEnd"/>
          </w:p>
          <w:p w14:paraId="1EE13D91" w14:textId="72FE8B3D" w:rsidR="00FF3382" w:rsidRDefault="00FF3382" w:rsidP="00FF3382">
            <w:r>
              <w:t xml:space="preserve">Text: </w:t>
            </w:r>
            <w:r w:rsidRPr="00FF3382">
              <w:t>Enter a Message +$0.10 per letter</w:t>
            </w:r>
          </w:p>
        </w:tc>
      </w:tr>
      <w:tr w:rsidR="00FF3382" w14:paraId="39159DCF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794A3D6B" w14:textId="2E399EC1" w:rsidR="00FF3382" w:rsidRPr="00FF3382" w:rsidRDefault="00FF3382" w:rsidP="00FF3382">
            <w:proofErr w:type="spellStart"/>
            <w:r w:rsidRPr="00FF3382">
              <w:t>msgTextbox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302332C0" w14:textId="447F2FFC" w:rsidR="00FF3382" w:rsidRDefault="00FF3382" w:rsidP="00FF3382">
            <w:r>
              <w:t>Text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42C2C78A" w14:textId="54783F76" w:rsidR="00FF3382" w:rsidRDefault="00FF3382" w:rsidP="00FF3382">
            <w:r>
              <w:t xml:space="preserve">Location: </w:t>
            </w:r>
            <w:r w:rsidRPr="00FF3382">
              <w:t>44, 60</w:t>
            </w:r>
          </w:p>
          <w:p w14:paraId="515EB369" w14:textId="76D16270" w:rsidR="00FF3382" w:rsidRDefault="00FF3382" w:rsidP="00FF3382">
            <w:r>
              <w:t xml:space="preserve">Size: </w:t>
            </w:r>
            <w:r w:rsidRPr="00FF3382">
              <w:t>152, 27</w:t>
            </w:r>
          </w:p>
        </w:tc>
      </w:tr>
      <w:tr w:rsidR="003C1366" w14:paraId="2A300A7B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10B0AD34" w14:textId="1C5D3307" w:rsidR="003C1366" w:rsidRPr="00FF3382" w:rsidRDefault="003C1366" w:rsidP="00FF3382">
            <w:proofErr w:type="spellStart"/>
            <w:r w:rsidRPr="003C1366">
              <w:t>companyLBL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64F161C8" w14:textId="343FAE3F" w:rsidR="003C1366" w:rsidRDefault="003C1366" w:rsidP="00FF3382">
            <w:r>
              <w:t>Label</w:t>
            </w:r>
          </w:p>
        </w:tc>
        <w:tc>
          <w:tcPr>
            <w:tcW w:w="4673" w:type="dxa"/>
            <w:shd w:val="clear" w:color="auto" w:fill="FFFFFF" w:themeFill="background1"/>
          </w:tcPr>
          <w:p w14:paraId="1BCA2F9B" w14:textId="36ADDE0C" w:rsidR="003C1366" w:rsidRDefault="003C1366" w:rsidP="003C1366">
            <w:r>
              <w:t xml:space="preserve">Location: </w:t>
            </w:r>
            <w:r w:rsidRPr="003C1366">
              <w:t>341, 23</w:t>
            </w:r>
            <w:r w:rsidRPr="003C1366">
              <w:t xml:space="preserve"> </w:t>
            </w:r>
            <w:r>
              <w:t xml:space="preserve">inside </w:t>
            </w:r>
            <w:proofErr w:type="spellStart"/>
            <w:r>
              <w:t>letterPanel</w:t>
            </w:r>
            <w:proofErr w:type="spellEnd"/>
          </w:p>
          <w:p w14:paraId="59F8EC60" w14:textId="77777777" w:rsidR="003C1366" w:rsidRDefault="003C1366" w:rsidP="003C1366">
            <w:r>
              <w:t xml:space="preserve">Text: </w:t>
            </w:r>
            <w:r w:rsidRPr="003C1366">
              <w:t>Tacky Tees Corporation</w:t>
            </w:r>
          </w:p>
          <w:p w14:paraId="1B4110D9" w14:textId="3C234070" w:rsidR="003C1366" w:rsidRDefault="003C1366" w:rsidP="003C1366">
            <w:r>
              <w:t>Font: Calibri 24pt Bold, Underlined</w:t>
            </w:r>
          </w:p>
        </w:tc>
      </w:tr>
      <w:tr w:rsidR="003C1366" w14:paraId="65573CF7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0D82D75B" w14:textId="11E5B6E7" w:rsidR="003C1366" w:rsidRPr="003C1366" w:rsidRDefault="003C1366" w:rsidP="00FF3382">
            <w:r w:rsidRPr="003C1366">
              <w:t>pictureBox1</w:t>
            </w:r>
          </w:p>
        </w:tc>
        <w:tc>
          <w:tcPr>
            <w:tcW w:w="2339" w:type="dxa"/>
            <w:shd w:val="clear" w:color="auto" w:fill="FFFFFF" w:themeFill="background1"/>
          </w:tcPr>
          <w:p w14:paraId="6F8C7820" w14:textId="20CCFE9C" w:rsidR="003C1366" w:rsidRDefault="003C1366" w:rsidP="00FF3382">
            <w:r>
              <w:t>Picture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795E3FDD" w14:textId="77777777" w:rsidR="003C1366" w:rsidRDefault="003C1366" w:rsidP="003C1366">
            <w:proofErr w:type="spellStart"/>
            <w:r>
              <w:t>BackColor</w:t>
            </w:r>
            <w:proofErr w:type="spellEnd"/>
            <w:r>
              <w:t xml:space="preserve">: </w:t>
            </w:r>
            <w:r w:rsidRPr="003C1366">
              <w:t>Black</w:t>
            </w:r>
          </w:p>
          <w:p w14:paraId="6BF58217" w14:textId="6E279C8C" w:rsidR="003C1366" w:rsidRDefault="003C1366" w:rsidP="003C1366">
            <w:r>
              <w:t>Image: white.png</w:t>
            </w:r>
          </w:p>
          <w:p w14:paraId="060AB968" w14:textId="06E35059" w:rsidR="003C1366" w:rsidRDefault="003C1366" w:rsidP="003C1366">
            <w:r>
              <w:t xml:space="preserve">Location: </w:t>
            </w:r>
            <w:r w:rsidRPr="003C1366">
              <w:t>276, 69</w:t>
            </w:r>
          </w:p>
          <w:p w14:paraId="1D14EED8" w14:textId="77777777" w:rsidR="003C1366" w:rsidRDefault="003C1366" w:rsidP="003C1366">
            <w:r>
              <w:t>Size: 88,88</w:t>
            </w:r>
          </w:p>
          <w:p w14:paraId="7AE95B0F" w14:textId="66B4EFD9" w:rsidR="003C1366" w:rsidRDefault="003C1366" w:rsidP="003C1366">
            <w:proofErr w:type="spellStart"/>
            <w:r>
              <w:t>SizeMode</w:t>
            </w:r>
            <w:proofErr w:type="spellEnd"/>
            <w:r>
              <w:t xml:space="preserve">: </w:t>
            </w:r>
            <w:proofErr w:type="spellStart"/>
            <w:r>
              <w:t>StretchImage</w:t>
            </w:r>
            <w:proofErr w:type="spellEnd"/>
          </w:p>
        </w:tc>
      </w:tr>
      <w:tr w:rsidR="003C1366" w14:paraId="217BE834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311C6117" w14:textId="4D863856" w:rsidR="003C1366" w:rsidRPr="003C1366" w:rsidRDefault="003C1366" w:rsidP="003C1366">
            <w:r w:rsidRPr="003C1366">
              <w:t>pictureBox</w:t>
            </w:r>
            <w:r>
              <w:t>2</w:t>
            </w:r>
          </w:p>
        </w:tc>
        <w:tc>
          <w:tcPr>
            <w:tcW w:w="2339" w:type="dxa"/>
            <w:shd w:val="clear" w:color="auto" w:fill="FFFFFF" w:themeFill="background1"/>
          </w:tcPr>
          <w:p w14:paraId="28C57963" w14:textId="69DE9544" w:rsidR="003C1366" w:rsidRDefault="003C1366" w:rsidP="003C1366">
            <w:r>
              <w:t>Picture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1B114D90" w14:textId="77777777" w:rsidR="003C1366" w:rsidRDefault="003C1366" w:rsidP="003C1366">
            <w:proofErr w:type="spellStart"/>
            <w:r>
              <w:t>BackColor</w:t>
            </w:r>
            <w:proofErr w:type="spellEnd"/>
            <w:r>
              <w:t xml:space="preserve">: </w:t>
            </w:r>
            <w:r w:rsidRPr="003C1366">
              <w:t>Black</w:t>
            </w:r>
          </w:p>
          <w:p w14:paraId="01D94A75" w14:textId="1853BE78" w:rsidR="003C1366" w:rsidRDefault="003C1366" w:rsidP="003C1366">
            <w:r>
              <w:t xml:space="preserve">Image: </w:t>
            </w:r>
            <w:r>
              <w:t>orange</w:t>
            </w:r>
            <w:r>
              <w:t>.png</w:t>
            </w:r>
          </w:p>
          <w:p w14:paraId="080A2660" w14:textId="4499E73E" w:rsidR="003C1366" w:rsidRDefault="003C1366" w:rsidP="003C1366">
            <w:r>
              <w:t xml:space="preserve">Location: </w:t>
            </w:r>
            <w:r w:rsidRPr="003C1366">
              <w:t>370, 69</w:t>
            </w:r>
          </w:p>
          <w:p w14:paraId="086EE961" w14:textId="77777777" w:rsidR="003C1366" w:rsidRDefault="003C1366" w:rsidP="003C1366">
            <w:r>
              <w:t>Size: 88,88</w:t>
            </w:r>
          </w:p>
          <w:p w14:paraId="3ACE9020" w14:textId="21FBD0B3" w:rsidR="003C1366" w:rsidRDefault="003C1366" w:rsidP="003C1366">
            <w:proofErr w:type="spellStart"/>
            <w:r>
              <w:t>SizeMode</w:t>
            </w:r>
            <w:proofErr w:type="spellEnd"/>
            <w:r>
              <w:t xml:space="preserve">: </w:t>
            </w:r>
            <w:proofErr w:type="spellStart"/>
            <w:r>
              <w:t>StretchImage</w:t>
            </w:r>
            <w:proofErr w:type="spellEnd"/>
          </w:p>
        </w:tc>
      </w:tr>
      <w:tr w:rsidR="003C1366" w14:paraId="2985A79F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3D7DEFA7" w14:textId="3C0805CB" w:rsidR="003C1366" w:rsidRPr="003C1366" w:rsidRDefault="003C1366" w:rsidP="003C1366">
            <w:r w:rsidRPr="003C1366">
              <w:t>pictureBox</w:t>
            </w:r>
            <w:r>
              <w:t>3</w:t>
            </w:r>
          </w:p>
        </w:tc>
        <w:tc>
          <w:tcPr>
            <w:tcW w:w="2339" w:type="dxa"/>
            <w:shd w:val="clear" w:color="auto" w:fill="FFFFFF" w:themeFill="background1"/>
          </w:tcPr>
          <w:p w14:paraId="235FBD53" w14:textId="0A6BF0B4" w:rsidR="003C1366" w:rsidRDefault="003C1366" w:rsidP="003C1366">
            <w:r>
              <w:t>Picture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69FDCD6E" w14:textId="77777777" w:rsidR="003C1366" w:rsidRDefault="003C1366" w:rsidP="003C1366">
            <w:proofErr w:type="spellStart"/>
            <w:r>
              <w:t>BackColor</w:t>
            </w:r>
            <w:proofErr w:type="spellEnd"/>
            <w:r>
              <w:t xml:space="preserve">: </w:t>
            </w:r>
            <w:r w:rsidRPr="003C1366">
              <w:t>Black</w:t>
            </w:r>
          </w:p>
          <w:p w14:paraId="48BEDCF6" w14:textId="62EFEBC5" w:rsidR="003C1366" w:rsidRDefault="003C1366" w:rsidP="003C1366">
            <w:r>
              <w:t>Image:</w:t>
            </w:r>
            <w:r>
              <w:t xml:space="preserve"> aqua</w:t>
            </w:r>
            <w:r>
              <w:t>.png</w:t>
            </w:r>
          </w:p>
          <w:p w14:paraId="5D2FA7B3" w14:textId="13EDA92F" w:rsidR="003C1366" w:rsidRDefault="003C1366" w:rsidP="003C1366">
            <w:r>
              <w:t xml:space="preserve">Location: </w:t>
            </w:r>
            <w:r w:rsidRPr="003C1366">
              <w:t>464, 69</w:t>
            </w:r>
          </w:p>
          <w:p w14:paraId="0841722B" w14:textId="77777777" w:rsidR="003C1366" w:rsidRDefault="003C1366" w:rsidP="003C1366">
            <w:r>
              <w:t>Size: 88,88</w:t>
            </w:r>
          </w:p>
          <w:p w14:paraId="2AEEE2F5" w14:textId="51C5A3ED" w:rsidR="003C1366" w:rsidRDefault="003C1366" w:rsidP="003C1366">
            <w:proofErr w:type="spellStart"/>
            <w:r>
              <w:t>SizeMode</w:t>
            </w:r>
            <w:proofErr w:type="spellEnd"/>
            <w:r>
              <w:t xml:space="preserve">: </w:t>
            </w:r>
            <w:proofErr w:type="spellStart"/>
            <w:r>
              <w:t>StretchImage</w:t>
            </w:r>
            <w:proofErr w:type="spellEnd"/>
          </w:p>
        </w:tc>
      </w:tr>
      <w:tr w:rsidR="003C1366" w14:paraId="0519D3F9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597B11B0" w14:textId="12BB2012" w:rsidR="003C1366" w:rsidRPr="003C1366" w:rsidRDefault="003C1366" w:rsidP="003C1366">
            <w:r w:rsidRPr="003C1366">
              <w:t>pictureBox</w:t>
            </w:r>
            <w:r>
              <w:t>4</w:t>
            </w:r>
          </w:p>
        </w:tc>
        <w:tc>
          <w:tcPr>
            <w:tcW w:w="2339" w:type="dxa"/>
            <w:shd w:val="clear" w:color="auto" w:fill="FFFFFF" w:themeFill="background1"/>
          </w:tcPr>
          <w:p w14:paraId="61627337" w14:textId="5411522A" w:rsidR="003C1366" w:rsidRDefault="003C1366" w:rsidP="003C1366">
            <w:r>
              <w:t>Picture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378A0281" w14:textId="77777777" w:rsidR="003C1366" w:rsidRDefault="003C1366" w:rsidP="003C1366">
            <w:proofErr w:type="spellStart"/>
            <w:r>
              <w:t>BackColor</w:t>
            </w:r>
            <w:proofErr w:type="spellEnd"/>
            <w:r>
              <w:t xml:space="preserve">: </w:t>
            </w:r>
            <w:r w:rsidRPr="003C1366">
              <w:t>Black</w:t>
            </w:r>
          </w:p>
          <w:p w14:paraId="448EE242" w14:textId="0CD95B06" w:rsidR="003C1366" w:rsidRDefault="003C1366" w:rsidP="003C1366">
            <w:r>
              <w:t xml:space="preserve">Image: </w:t>
            </w:r>
            <w:r>
              <w:t>green</w:t>
            </w:r>
            <w:r>
              <w:t>.png</w:t>
            </w:r>
          </w:p>
          <w:p w14:paraId="388ADE2F" w14:textId="00508200" w:rsidR="003C1366" w:rsidRDefault="003C1366" w:rsidP="003C1366">
            <w:r>
              <w:t xml:space="preserve">Location: </w:t>
            </w:r>
            <w:r w:rsidRPr="003C1366">
              <w:t>558, 69</w:t>
            </w:r>
          </w:p>
          <w:p w14:paraId="427A939B" w14:textId="77777777" w:rsidR="003C1366" w:rsidRDefault="003C1366" w:rsidP="003C1366">
            <w:r>
              <w:t>Size: 88,88</w:t>
            </w:r>
          </w:p>
          <w:p w14:paraId="18EADC80" w14:textId="737D75AD" w:rsidR="003C1366" w:rsidRDefault="003C1366" w:rsidP="003C1366">
            <w:proofErr w:type="spellStart"/>
            <w:r>
              <w:t>SizeMode</w:t>
            </w:r>
            <w:proofErr w:type="spellEnd"/>
            <w:r>
              <w:t xml:space="preserve">: </w:t>
            </w:r>
            <w:proofErr w:type="spellStart"/>
            <w:r>
              <w:t>StretchImage</w:t>
            </w:r>
            <w:proofErr w:type="spellEnd"/>
          </w:p>
        </w:tc>
      </w:tr>
    </w:tbl>
    <w:p w14:paraId="5BC5B477" w14:textId="77777777" w:rsidR="00535868" w:rsidRDefault="005358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9"/>
        <w:gridCol w:w="4673"/>
      </w:tblGrid>
      <w:tr w:rsidR="003C1366" w14:paraId="04733ECF" w14:textId="77777777" w:rsidTr="00D413E0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787B22AC" w14:textId="76D81C61" w:rsidR="003C1366" w:rsidRPr="003C1366" w:rsidRDefault="003C1366" w:rsidP="003C1366">
            <w:r w:rsidRPr="003C1366">
              <w:lastRenderedPageBreak/>
              <w:t>pictureBox</w:t>
            </w:r>
            <w:r>
              <w:t>5</w:t>
            </w:r>
          </w:p>
        </w:tc>
        <w:tc>
          <w:tcPr>
            <w:tcW w:w="2339" w:type="dxa"/>
            <w:shd w:val="clear" w:color="auto" w:fill="FFFFFF" w:themeFill="background1"/>
          </w:tcPr>
          <w:p w14:paraId="26EE1B4B" w14:textId="7380DE97" w:rsidR="003C1366" w:rsidRDefault="003C1366" w:rsidP="003C1366">
            <w:r>
              <w:t>Picture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31E82E2F" w14:textId="77777777" w:rsidR="003C1366" w:rsidRDefault="003C1366" w:rsidP="003C1366">
            <w:proofErr w:type="spellStart"/>
            <w:r>
              <w:t>BackColor</w:t>
            </w:r>
            <w:proofErr w:type="spellEnd"/>
            <w:r>
              <w:t xml:space="preserve">: </w:t>
            </w:r>
            <w:r w:rsidRPr="003C1366">
              <w:t>Black</w:t>
            </w:r>
          </w:p>
          <w:p w14:paraId="33408722" w14:textId="18E4071B" w:rsidR="003C1366" w:rsidRDefault="003C1366" w:rsidP="003C1366">
            <w:r>
              <w:t xml:space="preserve">Image: </w:t>
            </w:r>
            <w:r>
              <w:t>blue</w:t>
            </w:r>
            <w:r>
              <w:t>.png</w:t>
            </w:r>
          </w:p>
          <w:p w14:paraId="4D8CF6D2" w14:textId="498E6E44" w:rsidR="003C1366" w:rsidRDefault="003C1366" w:rsidP="003C1366">
            <w:r>
              <w:t xml:space="preserve">Location: </w:t>
            </w:r>
            <w:r>
              <w:t xml:space="preserve"> </w:t>
            </w:r>
            <w:r w:rsidR="00535868" w:rsidRPr="00535868">
              <w:t>652, 69</w:t>
            </w:r>
          </w:p>
          <w:p w14:paraId="33E5BD77" w14:textId="1918AF48" w:rsidR="003C1366" w:rsidRDefault="003C1366" w:rsidP="003C1366">
            <w:r>
              <w:t xml:space="preserve">Size: </w:t>
            </w:r>
            <w:r w:rsidR="00535868">
              <w:t>88,88</w:t>
            </w:r>
          </w:p>
          <w:p w14:paraId="1799DB00" w14:textId="68823392" w:rsidR="003C1366" w:rsidRDefault="00535868" w:rsidP="003C1366">
            <w:proofErr w:type="spellStart"/>
            <w:r>
              <w:t>SizeMode</w:t>
            </w:r>
            <w:proofErr w:type="spellEnd"/>
            <w:r>
              <w:t xml:space="preserve">: </w:t>
            </w:r>
            <w:proofErr w:type="spellStart"/>
            <w:r>
              <w:t>StretchImage</w:t>
            </w:r>
            <w:proofErr w:type="spellEnd"/>
          </w:p>
        </w:tc>
      </w:tr>
      <w:tr w:rsidR="00535868" w14:paraId="1D8ACF55" w14:textId="77777777" w:rsidTr="00535868">
        <w:trPr>
          <w:trHeight w:val="432"/>
        </w:trPr>
        <w:tc>
          <w:tcPr>
            <w:tcW w:w="2338" w:type="dxa"/>
            <w:shd w:val="clear" w:color="auto" w:fill="808080" w:themeFill="background1" w:themeFillShade="80"/>
            <w:vAlign w:val="center"/>
          </w:tcPr>
          <w:p w14:paraId="3DFEA706" w14:textId="77777777" w:rsidR="00535868" w:rsidRPr="003C1366" w:rsidRDefault="00535868" w:rsidP="003C1366"/>
        </w:tc>
        <w:tc>
          <w:tcPr>
            <w:tcW w:w="2339" w:type="dxa"/>
            <w:shd w:val="clear" w:color="auto" w:fill="808080" w:themeFill="background1" w:themeFillShade="80"/>
          </w:tcPr>
          <w:p w14:paraId="6D5A7030" w14:textId="77777777" w:rsidR="00535868" w:rsidRDefault="00535868" w:rsidP="003C1366"/>
        </w:tc>
        <w:tc>
          <w:tcPr>
            <w:tcW w:w="4673" w:type="dxa"/>
            <w:shd w:val="clear" w:color="auto" w:fill="808080" w:themeFill="background1" w:themeFillShade="80"/>
          </w:tcPr>
          <w:p w14:paraId="418EC791" w14:textId="77777777" w:rsidR="00535868" w:rsidRDefault="00535868" w:rsidP="00535868">
            <w:pPr>
              <w:jc w:val="right"/>
            </w:pPr>
          </w:p>
        </w:tc>
      </w:tr>
      <w:tr w:rsidR="00535868" w14:paraId="6BB52E7F" w14:textId="77777777" w:rsidTr="00535868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0BE978E7" w14:textId="5BCB50F7" w:rsidR="00535868" w:rsidRPr="003C1366" w:rsidRDefault="00535868" w:rsidP="003C1366">
            <w:proofErr w:type="spellStart"/>
            <w:r w:rsidRPr="00535868">
              <w:t>summaryGroupBox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16CFDF95" w14:textId="4B60A292" w:rsidR="00535868" w:rsidRDefault="00535868" w:rsidP="003C1366">
            <w:r>
              <w:t>Group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4BDE7572" w14:textId="77777777" w:rsidR="00535868" w:rsidRDefault="00535868" w:rsidP="00535868">
            <w:proofErr w:type="spellStart"/>
            <w:r>
              <w:t>BackColor</w:t>
            </w:r>
            <w:proofErr w:type="spellEnd"/>
            <w:r>
              <w:t>: White</w:t>
            </w:r>
          </w:p>
          <w:p w14:paraId="304C63F7" w14:textId="77777777" w:rsidR="00535868" w:rsidRDefault="00535868" w:rsidP="00535868">
            <w:r>
              <w:t>Font: Calibri 12pt</w:t>
            </w:r>
          </w:p>
          <w:p w14:paraId="7DA3D47E" w14:textId="5F50415D" w:rsidR="00535868" w:rsidRDefault="00535868" w:rsidP="00535868">
            <w:r>
              <w:t xml:space="preserve">Location: </w:t>
            </w:r>
            <w:r w:rsidRPr="00535868">
              <w:t>508, 204</w:t>
            </w:r>
          </w:p>
          <w:p w14:paraId="111BD6D8" w14:textId="54287D9C" w:rsidR="00535868" w:rsidRDefault="00535868" w:rsidP="00535868">
            <w:r>
              <w:t xml:space="preserve">Size: </w:t>
            </w:r>
            <w:r w:rsidRPr="00535868">
              <w:t>482, 324</w:t>
            </w:r>
          </w:p>
          <w:p w14:paraId="740DD3B0" w14:textId="5C441FEC" w:rsidR="00535868" w:rsidRDefault="00535868" w:rsidP="00535868">
            <w:r>
              <w:t xml:space="preserve">Text: </w:t>
            </w:r>
            <w:r w:rsidRPr="00535868">
              <w:t>Order Summary</w:t>
            </w:r>
          </w:p>
          <w:p w14:paraId="3FC10A4E" w14:textId="517F021E" w:rsidR="00535868" w:rsidRDefault="00535868" w:rsidP="00535868">
            <w:r>
              <w:t xml:space="preserve">Padding: </w:t>
            </w:r>
            <w:r w:rsidRPr="0058483E">
              <w:t>3, 3, 3, 3</w:t>
            </w:r>
          </w:p>
        </w:tc>
      </w:tr>
      <w:tr w:rsidR="00535868" w14:paraId="1946F913" w14:textId="77777777" w:rsidTr="00535868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5AC3893F" w14:textId="724D93A3" w:rsidR="00535868" w:rsidRPr="00535868" w:rsidRDefault="00032FF4" w:rsidP="003C1366">
            <w:proofErr w:type="spellStart"/>
            <w:r w:rsidRPr="00032FF4">
              <w:t>prLBL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1A7511AD" w14:textId="3C845AD7" w:rsidR="00535868" w:rsidRDefault="00032FF4" w:rsidP="003C1366">
            <w:r>
              <w:t>Label</w:t>
            </w:r>
          </w:p>
        </w:tc>
        <w:tc>
          <w:tcPr>
            <w:tcW w:w="4673" w:type="dxa"/>
            <w:shd w:val="clear" w:color="auto" w:fill="FFFFFF" w:themeFill="background1"/>
          </w:tcPr>
          <w:p w14:paraId="50605773" w14:textId="77777777" w:rsidR="00535868" w:rsidRDefault="00032FF4" w:rsidP="00535868">
            <w:r>
              <w:t xml:space="preserve">Font: </w:t>
            </w:r>
            <w:r w:rsidRPr="00032FF4">
              <w:t>Calibri, 18pt</w:t>
            </w:r>
          </w:p>
          <w:p w14:paraId="6CAAF699" w14:textId="77777777" w:rsidR="00032FF4" w:rsidRDefault="00032FF4" w:rsidP="00535868">
            <w:r>
              <w:t xml:space="preserve">Location: </w:t>
            </w:r>
            <w:r w:rsidRPr="00032FF4">
              <w:t>58, 60</w:t>
            </w:r>
          </w:p>
          <w:p w14:paraId="1833E0E2" w14:textId="2CF75E57" w:rsidR="00032FF4" w:rsidRDefault="00032FF4" w:rsidP="00535868">
            <w:r>
              <w:t xml:space="preserve">Text: </w:t>
            </w:r>
            <w:r w:rsidRPr="00032FF4">
              <w:t>Price</w:t>
            </w:r>
          </w:p>
        </w:tc>
      </w:tr>
      <w:tr w:rsidR="00032FF4" w14:paraId="578909D8" w14:textId="77777777" w:rsidTr="00535868">
        <w:trPr>
          <w:trHeight w:val="432"/>
        </w:trPr>
        <w:tc>
          <w:tcPr>
            <w:tcW w:w="2338" w:type="dxa"/>
            <w:shd w:val="clear" w:color="auto" w:fill="FFFFFF" w:themeFill="background1"/>
            <w:vAlign w:val="center"/>
          </w:tcPr>
          <w:p w14:paraId="33CC744C" w14:textId="0A2240DA" w:rsidR="00032FF4" w:rsidRPr="00032FF4" w:rsidRDefault="00032FF4" w:rsidP="00032FF4">
            <w:proofErr w:type="spellStart"/>
            <w:r w:rsidRPr="00032FF4">
              <w:t>txsLBL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45964F2A" w14:textId="29470F14" w:rsidR="00032FF4" w:rsidRDefault="00032FF4" w:rsidP="00032FF4">
            <w:r>
              <w:t>Label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A4DD4" w14:textId="77777777" w:rsidR="00032FF4" w:rsidRDefault="00032FF4" w:rsidP="00032FF4">
            <w:r>
              <w:t xml:space="preserve">Font: </w:t>
            </w:r>
            <w:r w:rsidRPr="00032FF4">
              <w:t>Calibri, 18pt</w:t>
            </w:r>
          </w:p>
          <w:p w14:paraId="5A289681" w14:textId="2BF5000B" w:rsidR="00032FF4" w:rsidRDefault="00032FF4" w:rsidP="00032FF4">
            <w:r>
              <w:t xml:space="preserve">Location: </w:t>
            </w:r>
            <w:r w:rsidRPr="00032FF4">
              <w:t>58, 161</w:t>
            </w:r>
          </w:p>
          <w:p w14:paraId="3267EA01" w14:textId="12D4AD22" w:rsidR="00032FF4" w:rsidRDefault="00032FF4" w:rsidP="00032FF4">
            <w:r>
              <w:t xml:space="preserve">Text: </w:t>
            </w:r>
            <w:r w:rsidRPr="00032FF4">
              <w:t>Taxes (5%)</w:t>
            </w:r>
          </w:p>
        </w:tc>
      </w:tr>
      <w:tr w:rsidR="00032FF4" w14:paraId="78802476" w14:textId="77777777" w:rsidTr="00032FF4">
        <w:trPr>
          <w:trHeight w:val="432"/>
        </w:trPr>
        <w:tc>
          <w:tcPr>
            <w:tcW w:w="2338" w:type="dxa"/>
          </w:tcPr>
          <w:p w14:paraId="24482457" w14:textId="0D94C8ED" w:rsidR="00032FF4" w:rsidRPr="00032FF4" w:rsidRDefault="00032FF4" w:rsidP="00275B65">
            <w:proofErr w:type="spellStart"/>
            <w:r w:rsidRPr="00032FF4">
              <w:t>ttlLBL</w:t>
            </w:r>
            <w:proofErr w:type="spellEnd"/>
          </w:p>
        </w:tc>
        <w:tc>
          <w:tcPr>
            <w:tcW w:w="2339" w:type="dxa"/>
          </w:tcPr>
          <w:p w14:paraId="7EA6EC0D" w14:textId="77777777" w:rsidR="00032FF4" w:rsidRDefault="00032FF4" w:rsidP="00275B65">
            <w:r>
              <w:t>Label</w:t>
            </w:r>
          </w:p>
        </w:tc>
        <w:tc>
          <w:tcPr>
            <w:tcW w:w="4673" w:type="dxa"/>
          </w:tcPr>
          <w:p w14:paraId="64BAB5BE" w14:textId="77777777" w:rsidR="00032FF4" w:rsidRDefault="00032FF4" w:rsidP="00275B65">
            <w:r>
              <w:t xml:space="preserve">Font: </w:t>
            </w:r>
            <w:r w:rsidRPr="00032FF4">
              <w:t>Calibri, 18pt</w:t>
            </w:r>
          </w:p>
          <w:p w14:paraId="69DB2026" w14:textId="38FB6153" w:rsidR="00032FF4" w:rsidRDefault="00032FF4" w:rsidP="00275B65">
            <w:r>
              <w:t xml:space="preserve">Location: </w:t>
            </w:r>
            <w:r w:rsidRPr="00032FF4">
              <w:t>58, 271</w:t>
            </w:r>
          </w:p>
          <w:p w14:paraId="166D41C0" w14:textId="18504B52" w:rsidR="00032FF4" w:rsidRDefault="00032FF4" w:rsidP="00275B65">
            <w:r>
              <w:t xml:space="preserve">Text: </w:t>
            </w:r>
            <w:r w:rsidRPr="00032FF4">
              <w:t>Order Total</w:t>
            </w:r>
          </w:p>
        </w:tc>
      </w:tr>
      <w:tr w:rsidR="00032FF4" w14:paraId="7BF36F31" w14:textId="77777777" w:rsidTr="00032FF4">
        <w:trPr>
          <w:trHeight w:val="432"/>
        </w:trPr>
        <w:tc>
          <w:tcPr>
            <w:tcW w:w="2338" w:type="dxa"/>
          </w:tcPr>
          <w:p w14:paraId="443ECFE8" w14:textId="70CE1E67" w:rsidR="00032FF4" w:rsidRPr="00032FF4" w:rsidRDefault="00032FF4" w:rsidP="00275B65">
            <w:proofErr w:type="spellStart"/>
            <w:r w:rsidRPr="00032FF4">
              <w:t>priceOutputLabel</w:t>
            </w:r>
            <w:proofErr w:type="spellEnd"/>
          </w:p>
        </w:tc>
        <w:tc>
          <w:tcPr>
            <w:tcW w:w="2339" w:type="dxa"/>
          </w:tcPr>
          <w:p w14:paraId="38BACBA7" w14:textId="19E82C77" w:rsidR="00032FF4" w:rsidRDefault="00032FF4" w:rsidP="00275B65">
            <w:r>
              <w:t>Label</w:t>
            </w:r>
          </w:p>
        </w:tc>
        <w:tc>
          <w:tcPr>
            <w:tcW w:w="4673" w:type="dxa"/>
          </w:tcPr>
          <w:p w14:paraId="0617C243" w14:textId="77777777" w:rsidR="00032FF4" w:rsidRDefault="00032FF4" w:rsidP="00032FF4">
            <w:r>
              <w:t xml:space="preserve">Font: </w:t>
            </w:r>
            <w:r w:rsidRPr="00032FF4">
              <w:t>Calibri, 18pt</w:t>
            </w:r>
          </w:p>
          <w:p w14:paraId="588436FD" w14:textId="65E09F69" w:rsidR="00032FF4" w:rsidRDefault="00032FF4" w:rsidP="00032FF4">
            <w:r>
              <w:t xml:space="preserve">Location: </w:t>
            </w:r>
            <w:r w:rsidRPr="00032FF4">
              <w:t>324, 60</w:t>
            </w:r>
          </w:p>
          <w:p w14:paraId="71238D5F" w14:textId="6DA709CC" w:rsidR="00032FF4" w:rsidRDefault="00032FF4" w:rsidP="00032FF4">
            <w:r>
              <w:t xml:space="preserve">Text: </w:t>
            </w:r>
            <w:r w:rsidRPr="00032FF4">
              <w:t>$0.00</w:t>
            </w:r>
          </w:p>
        </w:tc>
      </w:tr>
      <w:tr w:rsidR="00032FF4" w14:paraId="71D5C423" w14:textId="77777777" w:rsidTr="00032FF4">
        <w:trPr>
          <w:trHeight w:val="432"/>
        </w:trPr>
        <w:tc>
          <w:tcPr>
            <w:tcW w:w="2338" w:type="dxa"/>
          </w:tcPr>
          <w:p w14:paraId="309D3F7C" w14:textId="55B902CA" w:rsidR="00032FF4" w:rsidRPr="00032FF4" w:rsidRDefault="00032FF4" w:rsidP="00032FF4">
            <w:proofErr w:type="spellStart"/>
            <w:r w:rsidRPr="00032FF4">
              <w:t>taxOutputLabel</w:t>
            </w:r>
            <w:proofErr w:type="spellEnd"/>
          </w:p>
        </w:tc>
        <w:tc>
          <w:tcPr>
            <w:tcW w:w="2339" w:type="dxa"/>
          </w:tcPr>
          <w:p w14:paraId="1B993724" w14:textId="26AF7B1F" w:rsidR="00032FF4" w:rsidRDefault="00032FF4" w:rsidP="00032FF4">
            <w:r>
              <w:t>Label</w:t>
            </w:r>
          </w:p>
        </w:tc>
        <w:tc>
          <w:tcPr>
            <w:tcW w:w="4673" w:type="dxa"/>
          </w:tcPr>
          <w:p w14:paraId="39194CEF" w14:textId="77777777" w:rsidR="00032FF4" w:rsidRDefault="00032FF4" w:rsidP="00032FF4">
            <w:r>
              <w:t xml:space="preserve">Font: </w:t>
            </w:r>
            <w:r w:rsidRPr="00032FF4">
              <w:t>Calibri, 18pt</w:t>
            </w:r>
          </w:p>
          <w:p w14:paraId="1AA93030" w14:textId="23A8AA32" w:rsidR="00032FF4" w:rsidRDefault="00032FF4" w:rsidP="00032FF4">
            <w:r>
              <w:t xml:space="preserve">Location: </w:t>
            </w:r>
            <w:r w:rsidRPr="00032FF4">
              <w:t>324, 161</w:t>
            </w:r>
          </w:p>
          <w:p w14:paraId="5FE5114E" w14:textId="67AA603A" w:rsidR="00032FF4" w:rsidRDefault="00032FF4" w:rsidP="00032FF4">
            <w:r>
              <w:t xml:space="preserve">Text: </w:t>
            </w:r>
            <w:r w:rsidRPr="00032FF4">
              <w:t>$0.00</w:t>
            </w:r>
          </w:p>
        </w:tc>
      </w:tr>
      <w:tr w:rsidR="00032FF4" w14:paraId="63F26537" w14:textId="77777777" w:rsidTr="00032FF4">
        <w:trPr>
          <w:trHeight w:val="432"/>
        </w:trPr>
        <w:tc>
          <w:tcPr>
            <w:tcW w:w="2338" w:type="dxa"/>
          </w:tcPr>
          <w:p w14:paraId="07F01E96" w14:textId="186798FC" w:rsidR="00032FF4" w:rsidRPr="00032FF4" w:rsidRDefault="00032FF4" w:rsidP="00032FF4">
            <w:proofErr w:type="spellStart"/>
            <w:r w:rsidRPr="00032FF4">
              <w:t>orderTotalOutputLabel</w:t>
            </w:r>
            <w:proofErr w:type="spellEnd"/>
          </w:p>
        </w:tc>
        <w:tc>
          <w:tcPr>
            <w:tcW w:w="2339" w:type="dxa"/>
          </w:tcPr>
          <w:p w14:paraId="21D2122C" w14:textId="2485083F" w:rsidR="00032FF4" w:rsidRDefault="00032FF4" w:rsidP="00032FF4">
            <w:r>
              <w:t>Label</w:t>
            </w:r>
          </w:p>
        </w:tc>
        <w:tc>
          <w:tcPr>
            <w:tcW w:w="4673" w:type="dxa"/>
          </w:tcPr>
          <w:p w14:paraId="1E9A295D" w14:textId="5A2958CB" w:rsidR="00032FF4" w:rsidRDefault="00032FF4" w:rsidP="00032FF4">
            <w:r>
              <w:t xml:space="preserve">Font: </w:t>
            </w:r>
            <w:r w:rsidRPr="00032FF4">
              <w:t>Calibri, 18pt, Bold</w:t>
            </w:r>
          </w:p>
          <w:p w14:paraId="1B318B69" w14:textId="77777777" w:rsidR="00032FF4" w:rsidRDefault="00032FF4" w:rsidP="00032FF4">
            <w:r>
              <w:t xml:space="preserve">Location: </w:t>
            </w:r>
            <w:r w:rsidRPr="00032FF4">
              <w:t>324, 60</w:t>
            </w:r>
          </w:p>
          <w:p w14:paraId="130FE5DF" w14:textId="56BDFE94" w:rsidR="00032FF4" w:rsidRDefault="00032FF4" w:rsidP="00032FF4">
            <w:r>
              <w:t xml:space="preserve">Text: </w:t>
            </w:r>
            <w:r w:rsidRPr="00032FF4">
              <w:t>$0.00</w:t>
            </w:r>
          </w:p>
        </w:tc>
      </w:tr>
      <w:tr w:rsidR="00530E09" w14:paraId="61F1FD6B" w14:textId="77777777" w:rsidTr="00530E09">
        <w:trPr>
          <w:trHeight w:val="432"/>
        </w:trPr>
        <w:tc>
          <w:tcPr>
            <w:tcW w:w="2338" w:type="dxa"/>
            <w:shd w:val="clear" w:color="auto" w:fill="808080" w:themeFill="background1" w:themeFillShade="80"/>
          </w:tcPr>
          <w:p w14:paraId="03455C2B" w14:textId="77777777" w:rsidR="00530E09" w:rsidRPr="00032FF4" w:rsidRDefault="00530E09" w:rsidP="00032FF4"/>
        </w:tc>
        <w:tc>
          <w:tcPr>
            <w:tcW w:w="2339" w:type="dxa"/>
            <w:shd w:val="clear" w:color="auto" w:fill="808080" w:themeFill="background1" w:themeFillShade="80"/>
          </w:tcPr>
          <w:p w14:paraId="16ED7F57" w14:textId="77777777" w:rsidR="00530E09" w:rsidRDefault="00530E09" w:rsidP="00032FF4"/>
        </w:tc>
        <w:tc>
          <w:tcPr>
            <w:tcW w:w="4673" w:type="dxa"/>
            <w:shd w:val="clear" w:color="auto" w:fill="808080" w:themeFill="background1" w:themeFillShade="80"/>
          </w:tcPr>
          <w:p w14:paraId="303AFC68" w14:textId="77777777" w:rsidR="00530E09" w:rsidRDefault="00530E09" w:rsidP="00032FF4"/>
        </w:tc>
      </w:tr>
      <w:tr w:rsidR="00530E09" w14:paraId="4C87FD3C" w14:textId="77777777" w:rsidTr="00530E09">
        <w:trPr>
          <w:trHeight w:val="432"/>
        </w:trPr>
        <w:tc>
          <w:tcPr>
            <w:tcW w:w="2338" w:type="dxa"/>
            <w:shd w:val="clear" w:color="auto" w:fill="FFFFFF" w:themeFill="background1"/>
          </w:tcPr>
          <w:p w14:paraId="45F2A783" w14:textId="37018783" w:rsidR="00530E09" w:rsidRPr="00032FF4" w:rsidRDefault="00530E09" w:rsidP="00032FF4">
            <w:proofErr w:type="spellStart"/>
            <w:r w:rsidRPr="00530E09">
              <w:t>discountPanel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09111CD7" w14:textId="0C8EA1C5" w:rsidR="00530E09" w:rsidRDefault="00530E09" w:rsidP="00032FF4">
            <w:r>
              <w:t>Panel</w:t>
            </w:r>
          </w:p>
        </w:tc>
        <w:tc>
          <w:tcPr>
            <w:tcW w:w="4673" w:type="dxa"/>
            <w:shd w:val="clear" w:color="auto" w:fill="FFFFFF" w:themeFill="background1"/>
          </w:tcPr>
          <w:p w14:paraId="52E903A7" w14:textId="77777777" w:rsidR="00530E09" w:rsidRDefault="00530E09" w:rsidP="00032FF4">
            <w:r>
              <w:t xml:space="preserve">Location: </w:t>
            </w:r>
            <w:r w:rsidRPr="00530E09">
              <w:t>169, 557</w:t>
            </w:r>
          </w:p>
          <w:p w14:paraId="708C2C2F" w14:textId="44BB23DF" w:rsidR="00530E09" w:rsidRDefault="00530E09" w:rsidP="00032FF4">
            <w:r>
              <w:t xml:space="preserve">Size: </w:t>
            </w:r>
            <w:r w:rsidRPr="00530E09">
              <w:t>202, 32</w:t>
            </w:r>
          </w:p>
        </w:tc>
      </w:tr>
      <w:tr w:rsidR="00530E09" w14:paraId="06EFC6B7" w14:textId="77777777" w:rsidTr="00530E09">
        <w:trPr>
          <w:trHeight w:val="432"/>
        </w:trPr>
        <w:tc>
          <w:tcPr>
            <w:tcW w:w="2338" w:type="dxa"/>
            <w:shd w:val="clear" w:color="auto" w:fill="FFFFFF" w:themeFill="background1"/>
          </w:tcPr>
          <w:p w14:paraId="4755FEF8" w14:textId="29D71E9D" w:rsidR="00530E09" w:rsidRPr="00530E09" w:rsidRDefault="00530E09" w:rsidP="00032FF4">
            <w:proofErr w:type="spellStart"/>
            <w:r w:rsidRPr="00530E09">
              <w:t>preferredChkbox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4923486F" w14:textId="61F27D4F" w:rsidR="00530E09" w:rsidRDefault="00530E09" w:rsidP="00032FF4">
            <w:r>
              <w:t>Check Box</w:t>
            </w:r>
          </w:p>
        </w:tc>
        <w:tc>
          <w:tcPr>
            <w:tcW w:w="4673" w:type="dxa"/>
            <w:shd w:val="clear" w:color="auto" w:fill="FFFFFF" w:themeFill="background1"/>
          </w:tcPr>
          <w:p w14:paraId="4D2E3D5C" w14:textId="77777777" w:rsidR="00530E09" w:rsidRDefault="00530E09" w:rsidP="00032FF4">
            <w:r>
              <w:t xml:space="preserve">Font: </w:t>
            </w:r>
            <w:r w:rsidRPr="00530E09">
              <w:t>Microsoft Sans Serif, 9pt, style=Italic</w:t>
            </w:r>
          </w:p>
          <w:p w14:paraId="2A1F1D0D" w14:textId="77777777" w:rsidR="00530E09" w:rsidRDefault="00530E09" w:rsidP="00032FF4">
            <w:r>
              <w:t xml:space="preserve">Location: </w:t>
            </w:r>
            <w:r w:rsidRPr="00530E09">
              <w:t>4, 3</w:t>
            </w:r>
            <w:r>
              <w:t xml:space="preserve"> inside discount Panel</w:t>
            </w:r>
          </w:p>
          <w:p w14:paraId="699EAA15" w14:textId="11819931" w:rsidR="00530E09" w:rsidRDefault="00530E09" w:rsidP="00032FF4">
            <w:r>
              <w:t xml:space="preserve">Text: </w:t>
            </w:r>
            <w:proofErr w:type="spellStart"/>
            <w:r w:rsidRPr="00530E09">
              <w:t>Preffered</w:t>
            </w:r>
            <w:proofErr w:type="spellEnd"/>
            <w:r w:rsidRPr="00530E09">
              <w:t xml:space="preserve"> Customer 10% Off</w:t>
            </w:r>
          </w:p>
        </w:tc>
      </w:tr>
      <w:tr w:rsidR="00530E09" w14:paraId="00F345F6" w14:textId="77777777" w:rsidTr="00530E09">
        <w:trPr>
          <w:trHeight w:val="432"/>
        </w:trPr>
        <w:tc>
          <w:tcPr>
            <w:tcW w:w="2338" w:type="dxa"/>
            <w:shd w:val="clear" w:color="auto" w:fill="FFFFFF" w:themeFill="background1"/>
          </w:tcPr>
          <w:p w14:paraId="028EAB5B" w14:textId="57E8E5B3" w:rsidR="00530E09" w:rsidRPr="00530E09" w:rsidRDefault="00530E09" w:rsidP="00032FF4">
            <w:proofErr w:type="spellStart"/>
            <w:r w:rsidRPr="00530E09">
              <w:t>submitButton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365062E1" w14:textId="2652D6DB" w:rsidR="00530E09" w:rsidRDefault="00530E09" w:rsidP="00032FF4">
            <w:r>
              <w:t>Button</w:t>
            </w:r>
          </w:p>
        </w:tc>
        <w:tc>
          <w:tcPr>
            <w:tcW w:w="4673" w:type="dxa"/>
            <w:shd w:val="clear" w:color="auto" w:fill="FFFFFF" w:themeFill="background1"/>
          </w:tcPr>
          <w:p w14:paraId="3DD28E1C" w14:textId="77777777" w:rsidR="00530E09" w:rsidRDefault="00530E09" w:rsidP="00032FF4">
            <w:r>
              <w:t xml:space="preserve">Location: </w:t>
            </w:r>
            <w:r w:rsidRPr="00530E09">
              <w:t>400, 557</w:t>
            </w:r>
          </w:p>
          <w:p w14:paraId="772D8E43" w14:textId="77777777" w:rsidR="00530E09" w:rsidRDefault="00530E09" w:rsidP="00032FF4">
            <w:r>
              <w:t xml:space="preserve">Size: </w:t>
            </w:r>
            <w:r w:rsidRPr="00530E09">
              <w:t>113, 34</w:t>
            </w:r>
          </w:p>
          <w:p w14:paraId="44EE31A4" w14:textId="1080B738" w:rsidR="00530E09" w:rsidRDefault="00530E09" w:rsidP="00032FF4">
            <w:r>
              <w:t xml:space="preserve">Text: </w:t>
            </w:r>
            <w:r w:rsidRPr="00530E09">
              <w:t>Submit Order</w:t>
            </w:r>
          </w:p>
        </w:tc>
      </w:tr>
      <w:tr w:rsidR="00530E09" w14:paraId="2574FB3D" w14:textId="77777777" w:rsidTr="00530E09">
        <w:trPr>
          <w:trHeight w:val="432"/>
        </w:trPr>
        <w:tc>
          <w:tcPr>
            <w:tcW w:w="2338" w:type="dxa"/>
            <w:shd w:val="clear" w:color="auto" w:fill="FFFFFF" w:themeFill="background1"/>
          </w:tcPr>
          <w:p w14:paraId="5BA31496" w14:textId="305FC20C" w:rsidR="00530E09" w:rsidRPr="00530E09" w:rsidRDefault="00530E09" w:rsidP="00530E09">
            <w:proofErr w:type="spellStart"/>
            <w:r w:rsidRPr="00530E09">
              <w:t>clearButton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1A599689" w14:textId="2CD440C4" w:rsidR="00530E09" w:rsidRDefault="00530E09" w:rsidP="00530E09">
            <w:r>
              <w:t>Button</w:t>
            </w:r>
          </w:p>
        </w:tc>
        <w:tc>
          <w:tcPr>
            <w:tcW w:w="4673" w:type="dxa"/>
            <w:shd w:val="clear" w:color="auto" w:fill="FFFFFF" w:themeFill="background1"/>
          </w:tcPr>
          <w:p w14:paraId="65C5591F" w14:textId="625FB485" w:rsidR="00530E09" w:rsidRDefault="00530E09" w:rsidP="00530E09">
            <w:r>
              <w:t xml:space="preserve">Location: </w:t>
            </w:r>
            <w:r w:rsidRPr="00530E09">
              <w:t>555, 557</w:t>
            </w:r>
          </w:p>
          <w:p w14:paraId="5EF8E3C2" w14:textId="77777777" w:rsidR="00530E09" w:rsidRDefault="00530E09" w:rsidP="00530E09">
            <w:r>
              <w:t xml:space="preserve">Size: </w:t>
            </w:r>
            <w:r w:rsidRPr="00530E09">
              <w:t>113, 34</w:t>
            </w:r>
          </w:p>
          <w:p w14:paraId="79F0C9A7" w14:textId="5E7D1AE3" w:rsidR="00530E09" w:rsidRDefault="00530E09" w:rsidP="00530E09">
            <w:r>
              <w:t xml:space="preserve">Text: </w:t>
            </w:r>
            <w:r w:rsidRPr="00530E09">
              <w:t>Clear All</w:t>
            </w:r>
          </w:p>
        </w:tc>
      </w:tr>
      <w:tr w:rsidR="00530E09" w14:paraId="3C2A5848" w14:textId="77777777" w:rsidTr="00530E09">
        <w:trPr>
          <w:trHeight w:val="432"/>
        </w:trPr>
        <w:tc>
          <w:tcPr>
            <w:tcW w:w="2338" w:type="dxa"/>
            <w:shd w:val="clear" w:color="auto" w:fill="FFFFFF" w:themeFill="background1"/>
          </w:tcPr>
          <w:p w14:paraId="0B8ABEEF" w14:textId="78AFF789" w:rsidR="00530E09" w:rsidRPr="00530E09" w:rsidRDefault="00530E09" w:rsidP="00530E09">
            <w:proofErr w:type="spellStart"/>
            <w:r w:rsidRPr="00530E09">
              <w:t>exitButton</w:t>
            </w:r>
            <w:proofErr w:type="spellEnd"/>
          </w:p>
        </w:tc>
        <w:tc>
          <w:tcPr>
            <w:tcW w:w="2339" w:type="dxa"/>
            <w:shd w:val="clear" w:color="auto" w:fill="FFFFFF" w:themeFill="background1"/>
          </w:tcPr>
          <w:p w14:paraId="64CB837B" w14:textId="5E9BA4BC" w:rsidR="00530E09" w:rsidRDefault="00530E09" w:rsidP="00530E09">
            <w:r>
              <w:t>Button</w:t>
            </w:r>
          </w:p>
        </w:tc>
        <w:tc>
          <w:tcPr>
            <w:tcW w:w="4673" w:type="dxa"/>
            <w:shd w:val="clear" w:color="auto" w:fill="FFFFFF" w:themeFill="background1"/>
          </w:tcPr>
          <w:p w14:paraId="140BB543" w14:textId="0323EDC2" w:rsidR="00530E09" w:rsidRDefault="00530E09" w:rsidP="00530E09">
            <w:r>
              <w:t xml:space="preserve">Location: </w:t>
            </w:r>
            <w:r w:rsidRPr="00530E09">
              <w:t>710, 557</w:t>
            </w:r>
          </w:p>
          <w:p w14:paraId="20359393" w14:textId="77777777" w:rsidR="00530E09" w:rsidRDefault="00530E09" w:rsidP="00530E09">
            <w:r>
              <w:t xml:space="preserve">Size: </w:t>
            </w:r>
            <w:r w:rsidRPr="00530E09">
              <w:t>113, 34</w:t>
            </w:r>
          </w:p>
          <w:p w14:paraId="6E7FE969" w14:textId="6A5718E4" w:rsidR="00530E09" w:rsidRDefault="00530E09" w:rsidP="00530E09">
            <w:r>
              <w:t xml:space="preserve">Text: </w:t>
            </w:r>
            <w:r w:rsidRPr="00530E09">
              <w:t>Exit</w:t>
            </w:r>
          </w:p>
        </w:tc>
      </w:tr>
    </w:tbl>
    <w:p w14:paraId="6884108E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4F65" w14:textId="77777777" w:rsidR="00730500" w:rsidRDefault="00730500" w:rsidP="00C168D9">
      <w:pPr>
        <w:spacing w:after="0" w:line="240" w:lineRule="auto"/>
      </w:pPr>
      <w:r>
        <w:separator/>
      </w:r>
    </w:p>
  </w:endnote>
  <w:endnote w:type="continuationSeparator" w:id="0">
    <w:p w14:paraId="7E32D8A4" w14:textId="77777777" w:rsidR="00730500" w:rsidRDefault="00730500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1E66" w14:textId="77777777" w:rsidR="00730500" w:rsidRDefault="00730500" w:rsidP="00C168D9">
      <w:pPr>
        <w:spacing w:after="0" w:line="240" w:lineRule="auto"/>
      </w:pPr>
      <w:r>
        <w:separator/>
      </w:r>
    </w:p>
  </w:footnote>
  <w:footnote w:type="continuationSeparator" w:id="0">
    <w:p w14:paraId="3B6F23DD" w14:textId="77777777" w:rsidR="00730500" w:rsidRDefault="00730500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BB62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Pr="00C168D9">
      <w:rPr>
        <w:sz w:val="36"/>
        <w:szCs w:val="36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A9"/>
    <w:rsid w:val="00032FF4"/>
    <w:rsid w:val="000D432A"/>
    <w:rsid w:val="000E1B24"/>
    <w:rsid w:val="001D58D5"/>
    <w:rsid w:val="002E1144"/>
    <w:rsid w:val="00357A25"/>
    <w:rsid w:val="003A5367"/>
    <w:rsid w:val="003C1366"/>
    <w:rsid w:val="003C5514"/>
    <w:rsid w:val="00530AEC"/>
    <w:rsid w:val="00530E09"/>
    <w:rsid w:val="00535868"/>
    <w:rsid w:val="00543028"/>
    <w:rsid w:val="005621B6"/>
    <w:rsid w:val="005673A9"/>
    <w:rsid w:val="0058483E"/>
    <w:rsid w:val="00590FC2"/>
    <w:rsid w:val="005B7EF3"/>
    <w:rsid w:val="005D15EB"/>
    <w:rsid w:val="00664634"/>
    <w:rsid w:val="006A34E4"/>
    <w:rsid w:val="00703557"/>
    <w:rsid w:val="00730500"/>
    <w:rsid w:val="00785FC8"/>
    <w:rsid w:val="00A44104"/>
    <w:rsid w:val="00A623EF"/>
    <w:rsid w:val="00A9384F"/>
    <w:rsid w:val="00AF5529"/>
    <w:rsid w:val="00C168D9"/>
    <w:rsid w:val="00D413E0"/>
    <w:rsid w:val="00D745A3"/>
    <w:rsid w:val="00DE1C43"/>
    <w:rsid w:val="00EA1DB5"/>
    <w:rsid w:val="00F31AFE"/>
    <w:rsid w:val="00FF3382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B3C8"/>
  <w15:docId w15:val="{E8F661B1-915F-47B5-8DE9-685DC6CD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wo\Desktop\School%20Items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</Template>
  <TotalTime>228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</dc:creator>
  <cp:keywords/>
  <dc:description/>
  <cp:lastModifiedBy>Andres Leon Tepixtle</cp:lastModifiedBy>
  <cp:revision>1</cp:revision>
  <cp:lastPrinted>2016-10-26T20:21:00Z</cp:lastPrinted>
  <dcterms:created xsi:type="dcterms:W3CDTF">2022-07-26T23:18:00Z</dcterms:created>
  <dcterms:modified xsi:type="dcterms:W3CDTF">2022-07-27T03:06:00Z</dcterms:modified>
</cp:coreProperties>
</file>